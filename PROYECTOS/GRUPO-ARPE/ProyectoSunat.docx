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46B2" w14:textId="77777777" w:rsidR="003E4E4E" w:rsidRPr="00DA066C" w:rsidRDefault="00E7432B" w:rsidP="001B48E3">
      <w:r>
        <w:rPr>
          <w:noProof/>
          <w:lang w:eastAsia="es-PE"/>
        </w:rPr>
        <w:drawing>
          <wp:anchor distT="0" distB="0" distL="114300" distR="114300" simplePos="0" relativeHeight="251646976" behindDoc="0" locked="0" layoutInCell="1" allowOverlap="1" wp14:anchorId="3CC5CA62" wp14:editId="0AF1E06E">
            <wp:simplePos x="0" y="0"/>
            <wp:positionH relativeFrom="page">
              <wp:posOffset>0</wp:posOffset>
            </wp:positionH>
            <wp:positionV relativeFrom="margin">
              <wp:posOffset>-509905</wp:posOffset>
            </wp:positionV>
            <wp:extent cx="7538400" cy="10661711"/>
            <wp:effectExtent l="0" t="0" r="5715" b="6350"/>
            <wp:wrapNone/>
            <wp:docPr id="3" name="Imagen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osition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00" cy="10661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BD1E3" w14:textId="77777777" w:rsidR="003E4E4E" w:rsidRPr="00DA066C" w:rsidRDefault="003E4E4E" w:rsidP="00157DE6"/>
    <w:p w14:paraId="7A5FC648" w14:textId="77777777" w:rsidR="003E4E4E" w:rsidRPr="00DA066C" w:rsidRDefault="003E4E4E" w:rsidP="00157DE6"/>
    <w:p w14:paraId="4746A9AC" w14:textId="77777777" w:rsidR="003E4E4E" w:rsidRPr="00780A9E" w:rsidRDefault="003E4E4E" w:rsidP="00157DE6"/>
    <w:p w14:paraId="7CE80C83" w14:textId="77777777" w:rsidR="003E4E4E" w:rsidRPr="00780A9E" w:rsidRDefault="003E4E4E" w:rsidP="00157DE6"/>
    <w:p w14:paraId="6D350668" w14:textId="77777777" w:rsidR="003E4E4E" w:rsidRPr="00780A9E" w:rsidRDefault="00F87264" w:rsidP="00157DE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C3B92BB" wp14:editId="147907AC">
                <wp:simplePos x="0" y="0"/>
                <wp:positionH relativeFrom="column">
                  <wp:posOffset>2700756</wp:posOffset>
                </wp:positionH>
                <wp:positionV relativeFrom="paragraph">
                  <wp:posOffset>126773</wp:posOffset>
                </wp:positionV>
                <wp:extent cx="3773254" cy="4351881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254" cy="435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16405" w14:textId="77777777" w:rsidR="00E90396" w:rsidRPr="009C4C1A" w:rsidRDefault="000E56D4" w:rsidP="009C4C1A">
                            <w:pPr>
                              <w:pStyle w:val="PortadaSubttulo"/>
                              <w:rPr>
                                <w:sz w:val="24"/>
                              </w:rPr>
                            </w:pPr>
                            <w:r>
                              <w:t>Proyecto Alternativo</w:t>
                            </w:r>
                            <w:r w:rsidR="00D330B2">
                              <w:t>:</w:t>
                            </w:r>
                          </w:p>
                          <w:p w14:paraId="594705A2" w14:textId="77777777" w:rsidR="00E90396" w:rsidRPr="00FD3FEA" w:rsidRDefault="004A01AE" w:rsidP="009C4C1A">
                            <w:pPr>
                              <w:pStyle w:val="PortadaTtulo"/>
                              <w:rPr>
                                <w:szCs w:val="52"/>
                              </w:rPr>
                            </w:pPr>
                            <w:r w:rsidRPr="00FA0BEB">
                              <w:rPr>
                                <w:color w:val="8B6302" w:themeColor="accent1" w:themeShade="80"/>
                                <w:szCs w:val="52"/>
                              </w:rPr>
                              <w:t>Aplicación para simular el cálculo de Impuestos a la Renta 2019</w:t>
                            </w:r>
                            <w:r>
                              <w:rPr>
                                <w:szCs w:val="52"/>
                              </w:rPr>
                              <w:br/>
                            </w:r>
                          </w:p>
                          <w:p w14:paraId="14AFEE52" w14:textId="77777777" w:rsidR="000E56D4" w:rsidRPr="000E56D4" w:rsidRDefault="000E56D4" w:rsidP="000E56D4">
                            <w:pPr>
                              <w:pStyle w:val="PortadaSubttulo"/>
                            </w:pPr>
                            <w:r w:rsidRPr="000E56D4">
                              <w:t>Java Programación</w:t>
                            </w:r>
                          </w:p>
                          <w:p w14:paraId="3C568ACB" w14:textId="77777777" w:rsidR="000E56D4" w:rsidRDefault="000E56D4" w:rsidP="009C4C1A">
                            <w:pPr>
                              <w:pStyle w:val="PortadaSubttulo"/>
                            </w:pPr>
                          </w:p>
                          <w:p w14:paraId="5F1760C4" w14:textId="77777777" w:rsidR="000E56D4" w:rsidRDefault="000E56D4" w:rsidP="009C4C1A">
                            <w:pPr>
                              <w:pStyle w:val="PortadaSubttulo"/>
                            </w:pPr>
                          </w:p>
                          <w:p w14:paraId="1EE822EF" w14:textId="77777777" w:rsidR="000E56D4" w:rsidRDefault="000E56D4" w:rsidP="009C4C1A">
                            <w:pPr>
                              <w:pStyle w:val="PortadaSubttulo"/>
                            </w:pPr>
                          </w:p>
                          <w:p w14:paraId="4A90FB99" w14:textId="77777777" w:rsidR="000E56D4" w:rsidRPr="00D330B2" w:rsidRDefault="000E56D4" w:rsidP="000E56D4">
                            <w:pPr>
                              <w:pStyle w:val="04Cuerpodetexto"/>
                              <w:spacing w:after="80"/>
                              <w:rPr>
                                <w:b/>
                                <w:color w:val="03657C" w:themeColor="text2"/>
                                <w:sz w:val="24"/>
                              </w:rPr>
                            </w:pPr>
                            <w:r w:rsidRPr="00D330B2">
                              <w:rPr>
                                <w:b/>
                                <w:color w:val="03657C" w:themeColor="text2"/>
                                <w:sz w:val="24"/>
                              </w:rPr>
                              <w:t>Profesor</w:t>
                            </w:r>
                            <w:r w:rsidR="00D330B2">
                              <w:rPr>
                                <w:b/>
                                <w:color w:val="03657C" w:themeColor="text2"/>
                                <w:sz w:val="24"/>
                              </w:rPr>
                              <w:t>:</w:t>
                            </w:r>
                          </w:p>
                          <w:p w14:paraId="3710EF14" w14:textId="77777777" w:rsidR="000E56D4" w:rsidRPr="000E56D4" w:rsidRDefault="000E56D4" w:rsidP="000E56D4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sz w:val="22"/>
                              </w:rPr>
                            </w:pPr>
                            <w:r>
                              <w:rPr>
                                <w:color w:val="03657C" w:themeColor="text2"/>
                                <w:sz w:val="22"/>
                              </w:rPr>
                              <w:t>CORONEL CASTILLO, ERIC GUSTAVO</w:t>
                            </w:r>
                          </w:p>
                          <w:p w14:paraId="1FB0AB95" w14:textId="77777777" w:rsidR="000E56D4" w:rsidRPr="008C4027" w:rsidRDefault="000E56D4" w:rsidP="009C4C1A">
                            <w:pPr>
                              <w:pStyle w:val="PortadaSubttul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B92BB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2.65pt;margin-top:10pt;width:297.1pt;height:342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" filled="f" stroked="f" strokeweight=".5pt">
                <v:textbox style="mso-fit-shape-to-text:t" inset="0,0,0,0">
                  <w:txbxContent>
                    <w:p w14:paraId="5E616405" w14:textId="77777777" w:rsidR="00E90396" w:rsidRPr="009C4C1A" w:rsidRDefault="000E56D4" w:rsidP="009C4C1A">
                      <w:pPr>
                        <w:pStyle w:val="PortadaSubttulo"/>
                        <w:rPr>
                          <w:sz w:val="24"/>
                        </w:rPr>
                      </w:pPr>
                      <w:r>
                        <w:t>Proyecto Alternativo</w:t>
                      </w:r>
                      <w:r w:rsidR="00D330B2">
                        <w:t>:</w:t>
                      </w:r>
                    </w:p>
                    <w:p w14:paraId="594705A2" w14:textId="77777777" w:rsidR="00E90396" w:rsidRPr="00FD3FEA" w:rsidRDefault="004A01AE" w:rsidP="009C4C1A">
                      <w:pPr>
                        <w:pStyle w:val="PortadaTtulo"/>
                        <w:rPr>
                          <w:szCs w:val="52"/>
                        </w:rPr>
                      </w:pPr>
                      <w:r w:rsidRPr="00FA0BEB">
                        <w:rPr>
                          <w:color w:val="8B6302" w:themeColor="accent1" w:themeShade="80"/>
                          <w:szCs w:val="52"/>
                        </w:rPr>
                        <w:t>Aplicación para simular el cálculo de Impuestos a la Renta 2019</w:t>
                      </w:r>
                      <w:r>
                        <w:rPr>
                          <w:szCs w:val="52"/>
                        </w:rPr>
                        <w:br/>
                      </w:r>
                    </w:p>
                    <w:p w14:paraId="14AFEE52" w14:textId="77777777" w:rsidR="000E56D4" w:rsidRPr="000E56D4" w:rsidRDefault="000E56D4" w:rsidP="000E56D4">
                      <w:pPr>
                        <w:pStyle w:val="PortadaSubttulo"/>
                      </w:pPr>
                      <w:r w:rsidRPr="000E56D4">
                        <w:t>Java Programación</w:t>
                      </w:r>
                    </w:p>
                    <w:p w14:paraId="3C568ACB" w14:textId="77777777" w:rsidR="000E56D4" w:rsidRDefault="000E56D4" w:rsidP="009C4C1A">
                      <w:pPr>
                        <w:pStyle w:val="PortadaSubttulo"/>
                      </w:pPr>
                    </w:p>
                    <w:p w14:paraId="5F1760C4" w14:textId="77777777" w:rsidR="000E56D4" w:rsidRDefault="000E56D4" w:rsidP="009C4C1A">
                      <w:pPr>
                        <w:pStyle w:val="PortadaSubttulo"/>
                      </w:pPr>
                    </w:p>
                    <w:p w14:paraId="1EE822EF" w14:textId="77777777" w:rsidR="000E56D4" w:rsidRDefault="000E56D4" w:rsidP="009C4C1A">
                      <w:pPr>
                        <w:pStyle w:val="PortadaSubttulo"/>
                      </w:pPr>
                    </w:p>
                    <w:p w14:paraId="4A90FB99" w14:textId="77777777" w:rsidR="000E56D4" w:rsidRPr="00D330B2" w:rsidRDefault="000E56D4" w:rsidP="000E56D4">
                      <w:pPr>
                        <w:pStyle w:val="04Cuerpodetexto"/>
                        <w:spacing w:after="80"/>
                        <w:rPr>
                          <w:b/>
                          <w:color w:val="03657C" w:themeColor="text2"/>
                          <w:sz w:val="24"/>
                        </w:rPr>
                      </w:pPr>
                      <w:r w:rsidRPr="00D330B2">
                        <w:rPr>
                          <w:b/>
                          <w:color w:val="03657C" w:themeColor="text2"/>
                          <w:sz w:val="24"/>
                        </w:rPr>
                        <w:t>Profesor</w:t>
                      </w:r>
                      <w:r w:rsidR="00D330B2">
                        <w:rPr>
                          <w:b/>
                          <w:color w:val="03657C" w:themeColor="text2"/>
                          <w:sz w:val="24"/>
                        </w:rPr>
                        <w:t>:</w:t>
                      </w:r>
                    </w:p>
                    <w:p w14:paraId="3710EF14" w14:textId="77777777" w:rsidR="000E56D4" w:rsidRPr="000E56D4" w:rsidRDefault="000E56D4" w:rsidP="000E56D4">
                      <w:pPr>
                        <w:pStyle w:val="04Cuerpodetexto"/>
                        <w:spacing w:after="80"/>
                        <w:rPr>
                          <w:color w:val="03657C" w:themeColor="text2"/>
                          <w:sz w:val="22"/>
                        </w:rPr>
                      </w:pPr>
                      <w:r>
                        <w:rPr>
                          <w:color w:val="03657C" w:themeColor="text2"/>
                          <w:sz w:val="22"/>
                        </w:rPr>
                        <w:t>CORONEL CASTILLO, ERIC GUSTAVO</w:t>
                      </w:r>
                    </w:p>
                    <w:p w14:paraId="1FB0AB95" w14:textId="77777777" w:rsidR="000E56D4" w:rsidRPr="008C4027" w:rsidRDefault="000E56D4" w:rsidP="009C4C1A">
                      <w:pPr>
                        <w:pStyle w:val="PortadaSubttulo"/>
                      </w:pPr>
                    </w:p>
                  </w:txbxContent>
                </v:textbox>
              </v:shape>
            </w:pict>
          </mc:Fallback>
        </mc:AlternateContent>
      </w:r>
    </w:p>
    <w:p w14:paraId="2643B7B2" w14:textId="77777777" w:rsidR="003E4E4E" w:rsidRPr="00780A9E" w:rsidRDefault="003E4E4E" w:rsidP="00157DE6"/>
    <w:p w14:paraId="0EEB0182" w14:textId="77777777" w:rsidR="003E4E4E" w:rsidRPr="00780A9E" w:rsidRDefault="003E4E4E" w:rsidP="00157DE6"/>
    <w:p w14:paraId="68A58388" w14:textId="77777777" w:rsidR="003E4E4E" w:rsidRPr="00780A9E" w:rsidRDefault="003E4E4E" w:rsidP="00157DE6"/>
    <w:p w14:paraId="30B3F829" w14:textId="77777777" w:rsidR="003E4E4E" w:rsidRPr="00780A9E" w:rsidRDefault="003E4E4E" w:rsidP="00157DE6"/>
    <w:p w14:paraId="03440B20" w14:textId="77777777" w:rsidR="003E4E4E" w:rsidRPr="00780A9E" w:rsidRDefault="003E4E4E" w:rsidP="00157DE6"/>
    <w:p w14:paraId="646B7003" w14:textId="77777777" w:rsidR="003E4E4E" w:rsidRDefault="003E4E4E" w:rsidP="00157DE6"/>
    <w:p w14:paraId="08B51570" w14:textId="77777777" w:rsidR="003E4E4E" w:rsidRDefault="003E4E4E" w:rsidP="00157DE6"/>
    <w:p w14:paraId="260414D9" w14:textId="77777777" w:rsidR="003E4E4E" w:rsidRPr="00974DBB" w:rsidRDefault="003E4E4E" w:rsidP="00157DE6"/>
    <w:p w14:paraId="05A0944A" w14:textId="77777777" w:rsidR="003E4E4E" w:rsidRPr="00974DBB" w:rsidRDefault="003E4E4E" w:rsidP="00157DE6"/>
    <w:p w14:paraId="7C658AFC" w14:textId="77777777" w:rsidR="003E4E4E" w:rsidRPr="00974DBB" w:rsidRDefault="003E4E4E" w:rsidP="00157DE6"/>
    <w:p w14:paraId="5E91D6E9" w14:textId="77777777" w:rsidR="003E4E4E" w:rsidRPr="00974DBB" w:rsidRDefault="003E4E4E" w:rsidP="00157DE6"/>
    <w:p w14:paraId="1BEEA21B" w14:textId="77777777" w:rsidR="003E4E4E" w:rsidRDefault="003E4E4E" w:rsidP="00157DE6"/>
    <w:p w14:paraId="2CCDAA25" w14:textId="77777777" w:rsidR="00E7432B" w:rsidRDefault="00E7432B" w:rsidP="00157DE6"/>
    <w:p w14:paraId="69051A17" w14:textId="77777777" w:rsidR="00E7432B" w:rsidRPr="00E7432B" w:rsidRDefault="00E7432B" w:rsidP="00E7432B"/>
    <w:p w14:paraId="03C6DD98" w14:textId="77777777" w:rsidR="00E7432B" w:rsidRPr="00E7432B" w:rsidRDefault="00E7432B" w:rsidP="00E7432B"/>
    <w:p w14:paraId="7F2FBFA5" w14:textId="77777777" w:rsidR="00E7432B" w:rsidRPr="00E7432B" w:rsidRDefault="00E7432B" w:rsidP="00E7432B"/>
    <w:p w14:paraId="65D81C51" w14:textId="77777777" w:rsidR="00E7432B" w:rsidRPr="00E7432B" w:rsidRDefault="00E7432B" w:rsidP="00E7432B"/>
    <w:p w14:paraId="2EC3478A" w14:textId="77777777" w:rsidR="00E7432B" w:rsidRPr="00E7432B" w:rsidRDefault="00E7432B" w:rsidP="00E7432B"/>
    <w:p w14:paraId="149C3321" w14:textId="77777777" w:rsidR="00E7432B" w:rsidRDefault="00E7432B" w:rsidP="00E7432B">
      <w:pPr>
        <w:tabs>
          <w:tab w:val="left" w:pos="2223"/>
        </w:tabs>
      </w:pPr>
    </w:p>
    <w:p w14:paraId="47624318" w14:textId="77777777" w:rsidR="003F2DED" w:rsidRDefault="003F2DED" w:rsidP="003F2DED">
      <w:pPr>
        <w:tabs>
          <w:tab w:val="center" w:pos="5385"/>
          <w:tab w:val="left" w:pos="6545"/>
        </w:tabs>
      </w:pPr>
    </w:p>
    <w:p w14:paraId="1FB4BBD9" w14:textId="77777777" w:rsidR="003F2DED" w:rsidRPr="003F2DED" w:rsidRDefault="003F2DED" w:rsidP="003F2DED"/>
    <w:p w14:paraId="73973C49" w14:textId="77777777" w:rsidR="003F2DED" w:rsidRPr="003F2DED" w:rsidRDefault="003F2DED" w:rsidP="003F2DED"/>
    <w:p w14:paraId="0BF0AF2A" w14:textId="77777777" w:rsidR="003F2DED" w:rsidRPr="003F2DED" w:rsidRDefault="003F2DED" w:rsidP="003F2DED"/>
    <w:p w14:paraId="2B7C8E70" w14:textId="77777777" w:rsidR="003F2DED" w:rsidRPr="003F2DED" w:rsidRDefault="003F2DED" w:rsidP="003F2DED"/>
    <w:p w14:paraId="647130A8" w14:textId="77777777" w:rsidR="003F2DED" w:rsidRPr="003F2DED" w:rsidRDefault="003F2DED" w:rsidP="003F2DED"/>
    <w:p w14:paraId="6564924B" w14:textId="77777777" w:rsidR="003F2DED" w:rsidRPr="003F2DED" w:rsidRDefault="007539EE" w:rsidP="003F2DE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280F28" wp14:editId="55DA1173">
                <wp:simplePos x="0" y="0"/>
                <wp:positionH relativeFrom="column">
                  <wp:posOffset>5715</wp:posOffset>
                </wp:positionH>
                <wp:positionV relativeFrom="paragraph">
                  <wp:posOffset>73660</wp:posOffset>
                </wp:positionV>
                <wp:extent cx="4316095" cy="2112010"/>
                <wp:effectExtent l="0" t="0" r="8255" b="25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B7D7" w14:textId="77777777" w:rsidR="00E90396" w:rsidRPr="000E56D4" w:rsidRDefault="004A01AE" w:rsidP="009C4C1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sz w:val="22"/>
                              </w:rPr>
                            </w:pPr>
                            <w:r w:rsidRPr="00D330B2">
                              <w:rPr>
                                <w:b/>
                                <w:color w:val="03657C" w:themeColor="text2"/>
                                <w:sz w:val="24"/>
                              </w:rPr>
                              <w:t>Integrantes</w:t>
                            </w:r>
                            <w:r w:rsidRPr="000E56D4">
                              <w:rPr>
                                <w:color w:val="03657C" w:themeColor="text2"/>
                                <w:sz w:val="22"/>
                              </w:rPr>
                              <w:t>:</w:t>
                            </w:r>
                          </w:p>
                          <w:p w14:paraId="02407EB6" w14:textId="77777777" w:rsidR="004A01AE" w:rsidRPr="000E56D4" w:rsidRDefault="004A01AE" w:rsidP="00D330B2">
                            <w:pPr>
                              <w:pStyle w:val="04Cuerpodetexto"/>
                              <w:numPr>
                                <w:ilvl w:val="0"/>
                                <w:numId w:val="41"/>
                              </w:numPr>
                              <w:spacing w:after="80"/>
                              <w:rPr>
                                <w:color w:val="03657C" w:themeColor="text2"/>
                                <w:sz w:val="22"/>
                              </w:rPr>
                            </w:pPr>
                            <w:r w:rsidRPr="000E56D4">
                              <w:rPr>
                                <w:color w:val="03657C" w:themeColor="text2"/>
                                <w:sz w:val="22"/>
                              </w:rPr>
                              <w:t>PEREZ</w:t>
                            </w:r>
                            <w:r w:rsidR="00A23B9F">
                              <w:rPr>
                                <w:color w:val="03657C" w:themeColor="text2"/>
                                <w:sz w:val="22"/>
                              </w:rPr>
                              <w:t xml:space="preserve"> AQUISE, GIANFRANCO</w:t>
                            </w:r>
                          </w:p>
                          <w:p w14:paraId="7F49CA27" w14:textId="77777777" w:rsidR="004A01AE" w:rsidRDefault="004A01AE" w:rsidP="00D330B2">
                            <w:pPr>
                              <w:pStyle w:val="04Cuerpodetexto"/>
                              <w:numPr>
                                <w:ilvl w:val="0"/>
                                <w:numId w:val="41"/>
                              </w:numPr>
                              <w:spacing w:after="80"/>
                              <w:rPr>
                                <w:color w:val="03657C" w:themeColor="text2"/>
                                <w:sz w:val="22"/>
                              </w:rPr>
                            </w:pPr>
                            <w:r w:rsidRPr="000E56D4">
                              <w:rPr>
                                <w:color w:val="03657C" w:themeColor="text2"/>
                                <w:sz w:val="22"/>
                              </w:rPr>
                              <w:t>ARCE CHAMORRO, JONATAN JAVIER</w:t>
                            </w:r>
                          </w:p>
                          <w:p w14:paraId="4CDD49A8" w14:textId="77777777" w:rsidR="000E56D4" w:rsidRDefault="000E56D4" w:rsidP="009C4C1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sz w:val="22"/>
                              </w:rPr>
                            </w:pPr>
                          </w:p>
                          <w:p w14:paraId="605F9CCD" w14:textId="77777777" w:rsidR="00E90396" w:rsidRDefault="00E90396" w:rsidP="009C4C1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lang w:val="es-ES_tradnl"/>
                              </w:rPr>
                            </w:pPr>
                          </w:p>
                          <w:p w14:paraId="4F0F5E75" w14:textId="77777777" w:rsidR="007539EE" w:rsidRDefault="007539EE" w:rsidP="009C4C1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lang w:val="es-ES_tradnl"/>
                              </w:rPr>
                            </w:pPr>
                          </w:p>
                          <w:p w14:paraId="1BA77D42" w14:textId="77777777" w:rsidR="007539EE" w:rsidRDefault="007539EE" w:rsidP="009C4C1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lang w:val="es-ES_tradnl"/>
                              </w:rPr>
                            </w:pPr>
                          </w:p>
                          <w:p w14:paraId="037CFCC9" w14:textId="77777777" w:rsidR="007539EE" w:rsidRDefault="007539EE" w:rsidP="009C4C1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lang w:val="es-ES_tradnl"/>
                              </w:rPr>
                            </w:pPr>
                          </w:p>
                          <w:p w14:paraId="6CFA5A26" w14:textId="77777777" w:rsidR="007539EE" w:rsidRDefault="007539EE" w:rsidP="009C4C1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  <w:lang w:val="es-ES_tradnl"/>
                              </w:rPr>
                            </w:pPr>
                          </w:p>
                          <w:p w14:paraId="5B61474F" w14:textId="77777777" w:rsidR="007539EE" w:rsidRPr="009C4C1A" w:rsidRDefault="007539EE" w:rsidP="007539EE">
                            <w:pPr>
                              <w:pStyle w:val="04Cuerpodetexto"/>
                              <w:spacing w:after="80"/>
                              <w:jc w:val="center"/>
                              <w:rPr>
                                <w:color w:val="03657C" w:themeColor="text2"/>
                                <w:lang w:val="es-ES_tradnl"/>
                              </w:rPr>
                            </w:pPr>
                            <w:r>
                              <w:rPr>
                                <w:color w:val="03657C" w:themeColor="text2"/>
                                <w:lang w:val="es-ES_tradnl"/>
                              </w:rPr>
                              <w:t>Lima, 19 de febrero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0F28" id="Cuadro de texto 28" o:spid="_x0000_s1027" type="#_x0000_t202" style="position:absolute;margin-left:.45pt;margin-top:5.8pt;width:339.85pt;height:166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" filled="f" stroked="f" strokeweight=".5pt">
                <v:textbox inset="0,0,0,0">
                  <w:txbxContent>
                    <w:p w14:paraId="11D3B7D7" w14:textId="77777777" w:rsidR="00E90396" w:rsidRPr="000E56D4" w:rsidRDefault="004A01AE" w:rsidP="009C4C1A">
                      <w:pPr>
                        <w:pStyle w:val="04Cuerpodetexto"/>
                        <w:spacing w:after="80"/>
                        <w:rPr>
                          <w:color w:val="03657C" w:themeColor="text2"/>
                          <w:sz w:val="22"/>
                        </w:rPr>
                      </w:pPr>
                      <w:r w:rsidRPr="00D330B2">
                        <w:rPr>
                          <w:b/>
                          <w:color w:val="03657C" w:themeColor="text2"/>
                          <w:sz w:val="24"/>
                        </w:rPr>
                        <w:t>Integrantes</w:t>
                      </w:r>
                      <w:r w:rsidRPr="000E56D4">
                        <w:rPr>
                          <w:color w:val="03657C" w:themeColor="text2"/>
                          <w:sz w:val="22"/>
                        </w:rPr>
                        <w:t>:</w:t>
                      </w:r>
                    </w:p>
                    <w:p w14:paraId="02407EB6" w14:textId="77777777" w:rsidR="004A01AE" w:rsidRPr="000E56D4" w:rsidRDefault="004A01AE" w:rsidP="00D330B2">
                      <w:pPr>
                        <w:pStyle w:val="04Cuerpodetexto"/>
                        <w:numPr>
                          <w:ilvl w:val="0"/>
                          <w:numId w:val="41"/>
                        </w:numPr>
                        <w:spacing w:after="80"/>
                        <w:rPr>
                          <w:color w:val="03657C" w:themeColor="text2"/>
                          <w:sz w:val="22"/>
                        </w:rPr>
                      </w:pPr>
                      <w:r w:rsidRPr="000E56D4">
                        <w:rPr>
                          <w:color w:val="03657C" w:themeColor="text2"/>
                          <w:sz w:val="22"/>
                        </w:rPr>
                        <w:t>PEREZ</w:t>
                      </w:r>
                      <w:r w:rsidR="00A23B9F">
                        <w:rPr>
                          <w:color w:val="03657C" w:themeColor="text2"/>
                          <w:sz w:val="22"/>
                        </w:rPr>
                        <w:t xml:space="preserve"> AQUISE, GIANFRANCO</w:t>
                      </w:r>
                    </w:p>
                    <w:p w14:paraId="7F49CA27" w14:textId="77777777" w:rsidR="004A01AE" w:rsidRDefault="004A01AE" w:rsidP="00D330B2">
                      <w:pPr>
                        <w:pStyle w:val="04Cuerpodetexto"/>
                        <w:numPr>
                          <w:ilvl w:val="0"/>
                          <w:numId w:val="41"/>
                        </w:numPr>
                        <w:spacing w:after="80"/>
                        <w:rPr>
                          <w:color w:val="03657C" w:themeColor="text2"/>
                          <w:sz w:val="22"/>
                        </w:rPr>
                      </w:pPr>
                      <w:r w:rsidRPr="000E56D4">
                        <w:rPr>
                          <w:color w:val="03657C" w:themeColor="text2"/>
                          <w:sz w:val="22"/>
                        </w:rPr>
                        <w:t>ARCE CHAMORRO, JONATAN JAVIER</w:t>
                      </w:r>
                    </w:p>
                    <w:p w14:paraId="4CDD49A8" w14:textId="77777777" w:rsidR="000E56D4" w:rsidRDefault="000E56D4" w:rsidP="009C4C1A">
                      <w:pPr>
                        <w:pStyle w:val="04Cuerpodetexto"/>
                        <w:spacing w:after="80"/>
                        <w:rPr>
                          <w:color w:val="03657C" w:themeColor="text2"/>
                          <w:sz w:val="22"/>
                        </w:rPr>
                      </w:pPr>
                    </w:p>
                    <w:p w14:paraId="605F9CCD" w14:textId="77777777" w:rsidR="00E90396" w:rsidRDefault="00E90396" w:rsidP="009C4C1A">
                      <w:pPr>
                        <w:pStyle w:val="04Cuerpodetexto"/>
                        <w:spacing w:after="80"/>
                        <w:rPr>
                          <w:color w:val="03657C" w:themeColor="text2"/>
                          <w:lang w:val="es-ES_tradnl"/>
                        </w:rPr>
                      </w:pPr>
                    </w:p>
                    <w:p w14:paraId="4F0F5E75" w14:textId="77777777" w:rsidR="007539EE" w:rsidRDefault="007539EE" w:rsidP="009C4C1A">
                      <w:pPr>
                        <w:pStyle w:val="04Cuerpodetexto"/>
                        <w:spacing w:after="80"/>
                        <w:rPr>
                          <w:color w:val="03657C" w:themeColor="text2"/>
                          <w:lang w:val="es-ES_tradnl"/>
                        </w:rPr>
                      </w:pPr>
                    </w:p>
                    <w:p w14:paraId="1BA77D42" w14:textId="77777777" w:rsidR="007539EE" w:rsidRDefault="007539EE" w:rsidP="009C4C1A">
                      <w:pPr>
                        <w:pStyle w:val="04Cuerpodetexto"/>
                        <w:spacing w:after="80"/>
                        <w:rPr>
                          <w:color w:val="03657C" w:themeColor="text2"/>
                          <w:lang w:val="es-ES_tradnl"/>
                        </w:rPr>
                      </w:pPr>
                    </w:p>
                    <w:p w14:paraId="037CFCC9" w14:textId="77777777" w:rsidR="007539EE" w:rsidRDefault="007539EE" w:rsidP="009C4C1A">
                      <w:pPr>
                        <w:pStyle w:val="04Cuerpodetexto"/>
                        <w:spacing w:after="80"/>
                        <w:rPr>
                          <w:color w:val="03657C" w:themeColor="text2"/>
                          <w:lang w:val="es-ES_tradnl"/>
                        </w:rPr>
                      </w:pPr>
                    </w:p>
                    <w:p w14:paraId="6CFA5A26" w14:textId="77777777" w:rsidR="007539EE" w:rsidRDefault="007539EE" w:rsidP="009C4C1A">
                      <w:pPr>
                        <w:pStyle w:val="04Cuerpodetexto"/>
                        <w:spacing w:after="80"/>
                        <w:rPr>
                          <w:color w:val="03657C" w:themeColor="text2"/>
                          <w:lang w:val="es-ES_tradnl"/>
                        </w:rPr>
                      </w:pPr>
                    </w:p>
                    <w:p w14:paraId="5B61474F" w14:textId="77777777" w:rsidR="007539EE" w:rsidRPr="009C4C1A" w:rsidRDefault="007539EE" w:rsidP="007539EE">
                      <w:pPr>
                        <w:pStyle w:val="04Cuerpodetexto"/>
                        <w:spacing w:after="80"/>
                        <w:jc w:val="center"/>
                        <w:rPr>
                          <w:color w:val="03657C" w:themeColor="text2"/>
                          <w:lang w:val="es-ES_tradnl"/>
                        </w:rPr>
                      </w:pPr>
                      <w:r>
                        <w:rPr>
                          <w:color w:val="03657C" w:themeColor="text2"/>
                          <w:lang w:val="es-ES_tradnl"/>
                        </w:rPr>
                        <w:t>Lima, 19 de febrero del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E4D2B59" w14:textId="77777777" w:rsidR="003F2DED" w:rsidRPr="003F2DED" w:rsidRDefault="003F2DED" w:rsidP="003F2DED"/>
    <w:p w14:paraId="5184E8F2" w14:textId="77777777" w:rsidR="003F2DED" w:rsidRDefault="003F2DED" w:rsidP="003F2DED"/>
    <w:p w14:paraId="72E9702A" w14:textId="77777777" w:rsidR="003F2DED" w:rsidRPr="003F2DED" w:rsidRDefault="003F2DED" w:rsidP="003F2DED"/>
    <w:p w14:paraId="0080FCD0" w14:textId="77777777" w:rsidR="003E4E4E" w:rsidRPr="003F2DED" w:rsidRDefault="003E4E4E" w:rsidP="003F2DED">
      <w:pPr>
        <w:tabs>
          <w:tab w:val="left" w:pos="2132"/>
        </w:tabs>
        <w:sectPr w:rsidR="003E4E4E" w:rsidRPr="003F2DED" w:rsidSect="00E37B86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851" w:right="851" w:bottom="851" w:left="851" w:header="0" w:footer="0" w:gutter="0"/>
          <w:cols w:space="708"/>
          <w:docGrid w:linePitch="360"/>
        </w:sectPr>
      </w:pPr>
    </w:p>
    <w:p w14:paraId="6F6F6D49" w14:textId="77777777" w:rsidR="00A12E62" w:rsidRDefault="00A12E62" w:rsidP="00A12E62"/>
    <w:p w14:paraId="20C06C6E" w14:textId="77777777" w:rsidR="00A12E62" w:rsidRDefault="007539EE" w:rsidP="00A12E62">
      <w:pPr>
        <w:pStyle w:val="TDC1"/>
      </w:pPr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9DC5128" wp14:editId="042236FD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377440" cy="6368415"/>
                <wp:effectExtent l="0" t="0" r="0" b="0"/>
                <wp:wrapSquare wrapText="bothSides"/>
                <wp:docPr id="689" name="Rectángul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636865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472052" w14:textId="77777777" w:rsidR="007539EE" w:rsidRPr="00734F6D" w:rsidRDefault="007539EE" w:rsidP="007539EE">
                            <w:pPr>
                              <w:pBdr>
                                <w:top w:val="single" w:sz="8" w:space="10" w:color="FBBB21" w:themeColor="accent1"/>
                                <w:bottom w:val="single" w:sz="8" w:space="1" w:color="FBBB21" w:themeColor="accent1"/>
                                <w:between w:val="dotted" w:sz="4" w:space="10" w:color="FDDD90" w:themeColor="accent1" w:themeTint="7F"/>
                              </w:pBdr>
                              <w:rPr>
                                <w:b/>
                                <w:i/>
                                <w:iCs/>
                                <w:color w:val="375F69" w:themeColor="accent6" w:themeShade="80"/>
                                <w:sz w:val="24"/>
                              </w:rPr>
                            </w:pPr>
                            <w:r w:rsidRPr="00734F6D">
                              <w:rPr>
                                <w:b/>
                                <w:i/>
                                <w:iCs/>
                                <w:color w:val="375F69" w:themeColor="accent6" w:themeShade="80"/>
                                <w:sz w:val="24"/>
                              </w:rPr>
                              <w:t xml:space="preserve">DEDICATORIA </w:t>
                            </w:r>
                          </w:p>
                          <w:p w14:paraId="4BAFC1FB" w14:textId="77777777" w:rsidR="007539EE" w:rsidRPr="00734F6D" w:rsidRDefault="007539EE" w:rsidP="00734F6D">
                            <w:pPr>
                              <w:pBdr>
                                <w:top w:val="single" w:sz="8" w:space="10" w:color="FBBB21" w:themeColor="accent1"/>
                                <w:bottom w:val="single" w:sz="8" w:space="1" w:color="FBBB21" w:themeColor="accent1"/>
                                <w:between w:val="dotted" w:sz="4" w:space="10" w:color="FDDD90" w:themeColor="accent1" w:themeTint="7F"/>
                              </w:pBdr>
                              <w:jc w:val="both"/>
                              <w:rPr>
                                <w:i/>
                                <w:iCs/>
                                <w:color w:val="21454E" w:themeColor="accent5" w:themeShade="80"/>
                                <w:sz w:val="24"/>
                              </w:rPr>
                            </w:pPr>
                            <w:r w:rsidRPr="00734F6D">
                              <w:rPr>
                                <w:i/>
                                <w:iCs/>
                                <w:color w:val="21454E" w:themeColor="accent5" w:themeShade="80"/>
                                <w:sz w:val="24"/>
                              </w:rPr>
                              <w:t xml:space="preserve">El presente trabajo </w:t>
                            </w:r>
                            <w:r w:rsidR="00734F6D" w:rsidRPr="00734F6D">
                              <w:rPr>
                                <w:i/>
                                <w:iCs/>
                                <w:color w:val="21454E" w:themeColor="accent5" w:themeShade="80"/>
                                <w:sz w:val="24"/>
                              </w:rPr>
                              <w:t>académico está dedicado a nuestras familias por haber sido el apoyo a lo largo de toda nuestra carrera universitaria y a lo largo de nuestras vidas, aportando a nuestra formación tanto profesional y como ser humano.</w:t>
                            </w: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5128" id="Rectángulo 387" o:spid="_x0000_s1028" style="position:absolute;margin-left:136pt;margin-top:0;width:187.2pt;height:501.45pt;z-index:251666432;visibility:visible;mso-wrap-style:square;mso-width-percent:40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" o:allowincell="f" filled="f" fillcolor="#4f81bd" stroked="f">
                <v:shadow color="#2f4d71" offset="1pt,1pt"/>
                <v:textbox inset="18pt,0,0,0">
                  <w:txbxContent>
                    <w:p w14:paraId="28472052" w14:textId="77777777" w:rsidR="007539EE" w:rsidRPr="00734F6D" w:rsidRDefault="007539EE" w:rsidP="007539EE">
                      <w:pPr>
                        <w:pBdr>
                          <w:top w:val="single" w:sz="8" w:space="10" w:color="FBBB21" w:themeColor="accent1"/>
                          <w:bottom w:val="single" w:sz="8" w:space="1" w:color="FBBB21" w:themeColor="accent1"/>
                          <w:between w:val="dotted" w:sz="4" w:space="10" w:color="FDDD90" w:themeColor="accent1" w:themeTint="7F"/>
                        </w:pBdr>
                        <w:rPr>
                          <w:b/>
                          <w:i/>
                          <w:iCs/>
                          <w:color w:val="375F69" w:themeColor="accent6" w:themeShade="80"/>
                          <w:sz w:val="24"/>
                        </w:rPr>
                      </w:pPr>
                      <w:r w:rsidRPr="00734F6D">
                        <w:rPr>
                          <w:b/>
                          <w:i/>
                          <w:iCs/>
                          <w:color w:val="375F69" w:themeColor="accent6" w:themeShade="80"/>
                          <w:sz w:val="24"/>
                        </w:rPr>
                        <w:t xml:space="preserve">DEDICATORIA </w:t>
                      </w:r>
                    </w:p>
                    <w:p w14:paraId="4BAFC1FB" w14:textId="77777777" w:rsidR="007539EE" w:rsidRPr="00734F6D" w:rsidRDefault="007539EE" w:rsidP="00734F6D">
                      <w:pPr>
                        <w:pBdr>
                          <w:top w:val="single" w:sz="8" w:space="10" w:color="FBBB21" w:themeColor="accent1"/>
                          <w:bottom w:val="single" w:sz="8" w:space="1" w:color="FBBB21" w:themeColor="accent1"/>
                          <w:between w:val="dotted" w:sz="4" w:space="10" w:color="FDDD90" w:themeColor="accent1" w:themeTint="7F"/>
                        </w:pBdr>
                        <w:jc w:val="both"/>
                        <w:rPr>
                          <w:i/>
                          <w:iCs/>
                          <w:color w:val="21454E" w:themeColor="accent5" w:themeShade="80"/>
                          <w:sz w:val="24"/>
                        </w:rPr>
                      </w:pPr>
                      <w:r w:rsidRPr="00734F6D">
                        <w:rPr>
                          <w:i/>
                          <w:iCs/>
                          <w:color w:val="21454E" w:themeColor="accent5" w:themeShade="80"/>
                          <w:sz w:val="24"/>
                        </w:rPr>
                        <w:t xml:space="preserve">El presente trabajo </w:t>
                      </w:r>
                      <w:r w:rsidR="00734F6D" w:rsidRPr="00734F6D">
                        <w:rPr>
                          <w:i/>
                          <w:iCs/>
                          <w:color w:val="21454E" w:themeColor="accent5" w:themeShade="80"/>
                          <w:sz w:val="24"/>
                        </w:rPr>
                        <w:t>académico está dedicado a nuestras familias por haber sido el apoyo a lo largo de toda nuestra carrera universitaria y a lo largo de nuestras vidas, aportando a nuestra formación tanto profesional y como ser humano.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12E62">
        <w:br w:type="page"/>
      </w:r>
    </w:p>
    <w:sdt>
      <w:sdtPr>
        <w:rPr>
          <w:rFonts w:ascii="Arial" w:hAnsi="Arial"/>
          <w:color w:val="004254"/>
          <w:spacing w:val="0"/>
          <w:sz w:val="22"/>
          <w:szCs w:val="22"/>
          <w:lang w:val="es-ES"/>
        </w:rPr>
        <w:id w:val="1134527014"/>
        <w:docPartObj>
          <w:docPartGallery w:val="Table of Contents"/>
          <w:docPartUnique/>
        </w:docPartObj>
      </w:sdtPr>
      <w:sdtEndPr>
        <w:rPr>
          <w:b/>
          <w:lang w:val="es-PE"/>
        </w:rPr>
      </w:sdtEndPr>
      <w:sdtContent>
        <w:p w14:paraId="110C6DFD" w14:textId="77777777" w:rsidR="00CB008E" w:rsidRDefault="00FA0BEB" w:rsidP="00257E81">
          <w:pPr>
            <w:pStyle w:val="TtuloTDC"/>
            <w:jc w:val="center"/>
          </w:pPr>
          <w:r>
            <w:rPr>
              <w:lang w:val="es-ES"/>
            </w:rPr>
            <w:t>INDICE</w:t>
          </w:r>
        </w:p>
        <w:p w14:paraId="24E434F7" w14:textId="1EF93D55" w:rsidR="00E93B12" w:rsidRDefault="00CB008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52955" w:history="1">
            <w:r w:rsidR="00E93B12" w:rsidRPr="002170A3">
              <w:rPr>
                <w:rStyle w:val="Hipervnculo"/>
              </w:rPr>
              <w:t>1</w:t>
            </w:r>
            <w:r w:rsidR="00E93B1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0"/>
                <w:lang w:eastAsia="es-PE"/>
              </w:rPr>
              <w:tab/>
            </w:r>
            <w:r w:rsidR="00E93B12" w:rsidRPr="002170A3">
              <w:rPr>
                <w:rStyle w:val="Hipervnculo"/>
              </w:rPr>
              <w:t>Resumen</w:t>
            </w:r>
            <w:r w:rsidR="00E93B12">
              <w:rPr>
                <w:webHidden/>
              </w:rPr>
              <w:tab/>
            </w:r>
            <w:r w:rsidR="00E93B12">
              <w:rPr>
                <w:webHidden/>
              </w:rPr>
              <w:fldChar w:fldCharType="begin"/>
            </w:r>
            <w:r w:rsidR="00E93B12">
              <w:rPr>
                <w:webHidden/>
              </w:rPr>
              <w:instrText xml:space="preserve"> PAGEREF _Toc32952955 \h </w:instrText>
            </w:r>
            <w:r w:rsidR="00E93B12">
              <w:rPr>
                <w:webHidden/>
              </w:rPr>
            </w:r>
            <w:r w:rsidR="00E93B12">
              <w:rPr>
                <w:webHidden/>
              </w:rPr>
              <w:fldChar w:fldCharType="separate"/>
            </w:r>
            <w:r w:rsidR="004459A4">
              <w:rPr>
                <w:webHidden/>
              </w:rPr>
              <w:t>3</w:t>
            </w:r>
            <w:r w:rsidR="00E93B12">
              <w:rPr>
                <w:webHidden/>
              </w:rPr>
              <w:fldChar w:fldCharType="end"/>
            </w:r>
          </w:hyperlink>
        </w:p>
        <w:p w14:paraId="61D0A818" w14:textId="122AAE00" w:rsidR="00E93B12" w:rsidRDefault="00330C1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lang w:eastAsia="es-PE"/>
            </w:rPr>
          </w:pPr>
          <w:hyperlink w:anchor="_Toc32952956" w:history="1">
            <w:r w:rsidR="00E93B12" w:rsidRPr="002170A3">
              <w:rPr>
                <w:rStyle w:val="Hipervnculo"/>
              </w:rPr>
              <w:t>2</w:t>
            </w:r>
            <w:r w:rsidR="00E93B1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0"/>
                <w:lang w:eastAsia="es-PE"/>
              </w:rPr>
              <w:tab/>
            </w:r>
            <w:r w:rsidR="00E93B12" w:rsidRPr="002170A3">
              <w:rPr>
                <w:rStyle w:val="Hipervnculo"/>
              </w:rPr>
              <w:t>Desarrollo Teórico</w:t>
            </w:r>
            <w:r w:rsidR="00E93B12">
              <w:rPr>
                <w:webHidden/>
              </w:rPr>
              <w:tab/>
            </w:r>
            <w:r w:rsidR="00E93B12">
              <w:rPr>
                <w:webHidden/>
              </w:rPr>
              <w:fldChar w:fldCharType="begin"/>
            </w:r>
            <w:r w:rsidR="00E93B12">
              <w:rPr>
                <w:webHidden/>
              </w:rPr>
              <w:instrText xml:space="preserve"> PAGEREF _Toc32952956 \h </w:instrText>
            </w:r>
            <w:r w:rsidR="00E93B12">
              <w:rPr>
                <w:webHidden/>
              </w:rPr>
            </w:r>
            <w:r w:rsidR="00E93B12">
              <w:rPr>
                <w:webHidden/>
              </w:rPr>
              <w:fldChar w:fldCharType="separate"/>
            </w:r>
            <w:r w:rsidR="004459A4">
              <w:rPr>
                <w:webHidden/>
              </w:rPr>
              <w:t>4</w:t>
            </w:r>
            <w:r w:rsidR="00E93B12">
              <w:rPr>
                <w:webHidden/>
              </w:rPr>
              <w:fldChar w:fldCharType="end"/>
            </w:r>
          </w:hyperlink>
        </w:p>
        <w:p w14:paraId="1CCD7BAF" w14:textId="6AE1CC7F" w:rsidR="00E93B12" w:rsidRDefault="00330C1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57" w:history="1">
            <w:r w:rsidR="00E93B12" w:rsidRPr="002170A3">
              <w:rPr>
                <w:rStyle w:val="Hipervnculo"/>
                <w:noProof/>
              </w:rPr>
              <w:t>2.1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NetBeans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_Toc32952957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4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120EAFAF" w14:textId="07ACE7FB" w:rsidR="00E93B12" w:rsidRDefault="00330C1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58" w:history="1">
            <w:r w:rsidR="00E93B12" w:rsidRPr="002170A3">
              <w:rPr>
                <w:rStyle w:val="Hipervnculo"/>
                <w:noProof/>
              </w:rPr>
              <w:t>2.2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Impuesto a la Renta – Personas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_Toc32952958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4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58768E83" w14:textId="7D84F270" w:rsidR="00E93B12" w:rsidRDefault="00330C19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59" w:history="1">
            <w:r w:rsidR="00E93B12" w:rsidRPr="002170A3">
              <w:rPr>
                <w:rStyle w:val="Hipervnculo"/>
                <w:noProof/>
              </w:rPr>
              <w:t>2.2.1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Conceptos Rentas de Cuarta Categoría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_Toc32952959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4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57460B6F" w14:textId="2312E2B2" w:rsidR="00E93B12" w:rsidRDefault="00330C19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60" w:history="1">
            <w:r w:rsidR="00E93B12" w:rsidRPr="002170A3">
              <w:rPr>
                <w:rStyle w:val="Hipervnculo"/>
                <w:noProof/>
              </w:rPr>
              <w:t>2.2.2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Conceptos Rentas de Quinta Categoría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_Toc32952960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5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353184FB" w14:textId="6EC289E5" w:rsidR="00E93B12" w:rsidRDefault="00330C19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61" w:history="1">
            <w:r w:rsidR="00E93B12" w:rsidRPr="002170A3">
              <w:rPr>
                <w:rStyle w:val="Hipervnculo"/>
                <w:noProof/>
              </w:rPr>
              <w:t>2.2.3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Cómo declarar el Impuesto a la Renta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_Toc32952961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5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47C75AFD" w14:textId="4CF300EC" w:rsidR="00E93B12" w:rsidRDefault="00330C1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lang w:eastAsia="es-PE"/>
            </w:rPr>
          </w:pPr>
          <w:hyperlink w:anchor="_Toc32952962" w:history="1">
            <w:r w:rsidR="00E93B12" w:rsidRPr="002170A3">
              <w:rPr>
                <w:rStyle w:val="Hipervnculo"/>
              </w:rPr>
              <w:t>3</w:t>
            </w:r>
            <w:r w:rsidR="00E93B1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0"/>
                <w:lang w:eastAsia="es-PE"/>
              </w:rPr>
              <w:tab/>
            </w:r>
            <w:r w:rsidR="00E93B12" w:rsidRPr="002170A3">
              <w:rPr>
                <w:rStyle w:val="Hipervnculo"/>
              </w:rPr>
              <w:t>La Solución</w:t>
            </w:r>
            <w:r w:rsidR="00E93B12">
              <w:rPr>
                <w:webHidden/>
              </w:rPr>
              <w:tab/>
            </w:r>
            <w:r w:rsidR="00E93B12">
              <w:rPr>
                <w:webHidden/>
              </w:rPr>
              <w:fldChar w:fldCharType="begin"/>
            </w:r>
            <w:r w:rsidR="00E93B12">
              <w:rPr>
                <w:webHidden/>
              </w:rPr>
              <w:instrText xml:space="preserve"> PAGEREF _Toc32952962 \h </w:instrText>
            </w:r>
            <w:r w:rsidR="00E93B12">
              <w:rPr>
                <w:webHidden/>
              </w:rPr>
            </w:r>
            <w:r w:rsidR="00E93B12">
              <w:rPr>
                <w:webHidden/>
              </w:rPr>
              <w:fldChar w:fldCharType="separate"/>
            </w:r>
            <w:r w:rsidR="004459A4">
              <w:rPr>
                <w:webHidden/>
              </w:rPr>
              <w:t>7</w:t>
            </w:r>
            <w:r w:rsidR="00E93B12">
              <w:rPr>
                <w:webHidden/>
              </w:rPr>
              <w:fldChar w:fldCharType="end"/>
            </w:r>
          </w:hyperlink>
        </w:p>
        <w:p w14:paraId="45FA7287" w14:textId="76C3E6C0" w:rsidR="00E93B12" w:rsidRDefault="00330C1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63" w:history="1">
            <w:r w:rsidR="00E93B12" w:rsidRPr="002170A3">
              <w:rPr>
                <w:rStyle w:val="Hipervnculo"/>
                <w:noProof/>
              </w:rPr>
              <w:t>3.1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Paquete principal(pe.uni.impuestoalarenta)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_Toc32952963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7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34087DFC" w14:textId="26C96E5C" w:rsidR="00E93B12" w:rsidRDefault="00330C1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64" w:history="1">
            <w:r w:rsidR="00E93B12" w:rsidRPr="002170A3">
              <w:rPr>
                <w:rStyle w:val="Hipervnculo"/>
                <w:noProof/>
              </w:rPr>
              <w:t>3.2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Paquete de servicios(pe.uni.impuestoalarenta.service)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_Toc32952964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8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44D5F753" w14:textId="1F994776" w:rsidR="00E93B12" w:rsidRDefault="00330C1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65" w:history="1">
            <w:r w:rsidR="00E93B12" w:rsidRPr="002170A3">
              <w:rPr>
                <w:rStyle w:val="Hipervnculo"/>
                <w:noProof/>
              </w:rPr>
              <w:t>3.3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Paquete de prueba(pe.uni.impuestoalarenta.prueba)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_Toc32952965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9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5F7E0FA1" w14:textId="6AACAC8B" w:rsidR="00E93B12" w:rsidRDefault="00330C1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66" w:history="1">
            <w:r w:rsidR="00E93B12" w:rsidRPr="002170A3">
              <w:rPr>
                <w:rStyle w:val="Hipervnculo"/>
                <w:noProof/>
              </w:rPr>
              <w:t>3.4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Paquete de control(pe.uni.impuestoalarenta.controller)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_Toc32952966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9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022A8396" w14:textId="0854046D" w:rsidR="00E93B12" w:rsidRDefault="00330C19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PE"/>
            </w:rPr>
          </w:pPr>
          <w:hyperlink w:anchor="_Toc32952967" w:history="1">
            <w:r w:rsidR="00E93B12" w:rsidRPr="002170A3">
              <w:rPr>
                <w:rStyle w:val="Hipervnculo"/>
                <w:noProof/>
              </w:rPr>
              <w:t>3.5</w:t>
            </w:r>
            <w:r w:rsidR="00E93B1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PE"/>
              </w:rPr>
              <w:tab/>
            </w:r>
            <w:r w:rsidR="00E93B12" w:rsidRPr="002170A3">
              <w:rPr>
                <w:rStyle w:val="Hipervnculo"/>
                <w:noProof/>
              </w:rPr>
              <w:t>Paquete de vista(pe.uni.impuestoalarenta.view)</w:t>
            </w:r>
            <w:r w:rsidR="00E93B12">
              <w:rPr>
                <w:noProof/>
                <w:webHidden/>
              </w:rPr>
              <w:tab/>
            </w:r>
            <w:r w:rsidR="00E93B12">
              <w:rPr>
                <w:noProof/>
                <w:webHidden/>
              </w:rPr>
              <w:fldChar w:fldCharType="begin"/>
            </w:r>
            <w:r w:rsidR="00E93B12">
              <w:rPr>
                <w:noProof/>
                <w:webHidden/>
              </w:rPr>
              <w:instrText xml:space="preserve"> PAGEREF _Toc32952967 \h </w:instrText>
            </w:r>
            <w:r w:rsidR="00E93B12">
              <w:rPr>
                <w:noProof/>
                <w:webHidden/>
              </w:rPr>
            </w:r>
            <w:r w:rsidR="00E93B12">
              <w:rPr>
                <w:noProof/>
                <w:webHidden/>
              </w:rPr>
              <w:fldChar w:fldCharType="separate"/>
            </w:r>
            <w:r w:rsidR="004459A4">
              <w:rPr>
                <w:noProof/>
                <w:webHidden/>
              </w:rPr>
              <w:t>10</w:t>
            </w:r>
            <w:r w:rsidR="00E93B12">
              <w:rPr>
                <w:noProof/>
                <w:webHidden/>
              </w:rPr>
              <w:fldChar w:fldCharType="end"/>
            </w:r>
          </w:hyperlink>
        </w:p>
        <w:p w14:paraId="3406BAC7" w14:textId="4EBAEC25" w:rsidR="00E93B12" w:rsidRDefault="00330C1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lang w:eastAsia="es-PE"/>
            </w:rPr>
          </w:pPr>
          <w:hyperlink w:anchor="_Toc32952968" w:history="1">
            <w:r w:rsidR="00E93B12" w:rsidRPr="002170A3">
              <w:rPr>
                <w:rStyle w:val="Hipervnculo"/>
              </w:rPr>
              <w:t>4</w:t>
            </w:r>
            <w:r w:rsidR="00E93B1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0"/>
                <w:lang w:eastAsia="es-PE"/>
              </w:rPr>
              <w:tab/>
            </w:r>
            <w:r w:rsidR="00E93B12" w:rsidRPr="002170A3">
              <w:rPr>
                <w:rStyle w:val="Hipervnculo"/>
              </w:rPr>
              <w:t>Conclusiones</w:t>
            </w:r>
            <w:r w:rsidR="00E93B12">
              <w:rPr>
                <w:webHidden/>
              </w:rPr>
              <w:tab/>
            </w:r>
            <w:r w:rsidR="00E93B12">
              <w:rPr>
                <w:webHidden/>
              </w:rPr>
              <w:fldChar w:fldCharType="begin"/>
            </w:r>
            <w:r w:rsidR="00E93B12">
              <w:rPr>
                <w:webHidden/>
              </w:rPr>
              <w:instrText xml:space="preserve"> PAGEREF _Toc32952968 \h </w:instrText>
            </w:r>
            <w:r w:rsidR="00E93B12">
              <w:rPr>
                <w:webHidden/>
              </w:rPr>
            </w:r>
            <w:r w:rsidR="00E93B12">
              <w:rPr>
                <w:webHidden/>
              </w:rPr>
              <w:fldChar w:fldCharType="separate"/>
            </w:r>
            <w:r w:rsidR="004459A4">
              <w:rPr>
                <w:webHidden/>
              </w:rPr>
              <w:t>11</w:t>
            </w:r>
            <w:r w:rsidR="00E93B12">
              <w:rPr>
                <w:webHidden/>
              </w:rPr>
              <w:fldChar w:fldCharType="end"/>
            </w:r>
          </w:hyperlink>
        </w:p>
        <w:p w14:paraId="0138415C" w14:textId="130DFE73" w:rsidR="00E93B12" w:rsidRDefault="00330C1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lang w:eastAsia="es-PE"/>
            </w:rPr>
          </w:pPr>
          <w:hyperlink w:anchor="_Toc32952969" w:history="1">
            <w:r w:rsidR="00E93B12" w:rsidRPr="002170A3">
              <w:rPr>
                <w:rStyle w:val="Hipervnculo"/>
              </w:rPr>
              <w:t>5</w:t>
            </w:r>
            <w:r w:rsidR="00E93B1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0"/>
                <w:lang w:eastAsia="es-PE"/>
              </w:rPr>
              <w:tab/>
            </w:r>
            <w:r w:rsidR="00E93B12" w:rsidRPr="002170A3">
              <w:rPr>
                <w:rStyle w:val="Hipervnculo"/>
              </w:rPr>
              <w:t>Recomendaciones</w:t>
            </w:r>
            <w:r w:rsidR="00E93B12">
              <w:rPr>
                <w:webHidden/>
              </w:rPr>
              <w:tab/>
            </w:r>
            <w:r w:rsidR="00E93B12">
              <w:rPr>
                <w:webHidden/>
              </w:rPr>
              <w:fldChar w:fldCharType="begin"/>
            </w:r>
            <w:r w:rsidR="00E93B12">
              <w:rPr>
                <w:webHidden/>
              </w:rPr>
              <w:instrText xml:space="preserve"> PAGEREF _Toc32952969 \h </w:instrText>
            </w:r>
            <w:r w:rsidR="00E93B12">
              <w:rPr>
                <w:webHidden/>
              </w:rPr>
            </w:r>
            <w:r w:rsidR="00E93B12">
              <w:rPr>
                <w:webHidden/>
              </w:rPr>
              <w:fldChar w:fldCharType="separate"/>
            </w:r>
            <w:r w:rsidR="004459A4">
              <w:rPr>
                <w:webHidden/>
              </w:rPr>
              <w:t>11</w:t>
            </w:r>
            <w:r w:rsidR="00E93B12">
              <w:rPr>
                <w:webHidden/>
              </w:rPr>
              <w:fldChar w:fldCharType="end"/>
            </w:r>
          </w:hyperlink>
        </w:p>
        <w:p w14:paraId="66302177" w14:textId="77777777" w:rsidR="00CB008E" w:rsidRDefault="00CB008E">
          <w:r>
            <w:rPr>
              <w:b/>
              <w:lang w:val="es-ES"/>
            </w:rPr>
            <w:fldChar w:fldCharType="end"/>
          </w:r>
        </w:p>
      </w:sdtContent>
    </w:sdt>
    <w:p w14:paraId="5F80B12A" w14:textId="77777777" w:rsidR="007539EE" w:rsidRDefault="007539EE" w:rsidP="007539EE"/>
    <w:p w14:paraId="671982E1" w14:textId="77777777" w:rsidR="007539EE" w:rsidRDefault="007539EE" w:rsidP="007539EE"/>
    <w:p w14:paraId="58BEDDC9" w14:textId="77777777" w:rsidR="007539EE" w:rsidRDefault="007539EE" w:rsidP="007539EE"/>
    <w:p w14:paraId="2D4F3F03" w14:textId="77777777" w:rsidR="007539EE" w:rsidRDefault="007539EE" w:rsidP="007539EE"/>
    <w:p w14:paraId="54312B82" w14:textId="77777777" w:rsidR="007539EE" w:rsidRDefault="007539EE" w:rsidP="007539EE"/>
    <w:p w14:paraId="7D5EF6C2" w14:textId="77777777" w:rsidR="007539EE" w:rsidRDefault="007539EE" w:rsidP="007539EE"/>
    <w:p w14:paraId="3F2D7D31" w14:textId="77777777" w:rsidR="007539EE" w:rsidRDefault="007539EE">
      <w:pPr>
        <w:spacing w:after="0"/>
      </w:pPr>
      <w:r>
        <w:br w:type="page"/>
      </w:r>
    </w:p>
    <w:p w14:paraId="4F289F6F" w14:textId="77777777" w:rsidR="007539EE" w:rsidRPr="007539EE" w:rsidRDefault="007539EE" w:rsidP="007539EE"/>
    <w:p w14:paraId="64794EF9" w14:textId="77777777" w:rsidR="000022CE" w:rsidRDefault="00734F6D" w:rsidP="000D6181">
      <w:pPr>
        <w:pStyle w:val="00TtuloNivel1"/>
      </w:pPr>
      <w:bookmarkStart w:id="0" w:name="_Toc32952955"/>
      <w:r>
        <w:t>Resumen</w:t>
      </w:r>
      <w:bookmarkEnd w:id="0"/>
    </w:p>
    <w:p w14:paraId="1CD784A5" w14:textId="77777777" w:rsidR="00A72BE3" w:rsidRDefault="00A72BE3" w:rsidP="00C22EE2">
      <w:pPr>
        <w:pStyle w:val="Piedegraficos"/>
        <w:rPr>
          <w:color w:val="004254"/>
          <w:sz w:val="22"/>
        </w:rPr>
      </w:pPr>
    </w:p>
    <w:p w14:paraId="13086DC9" w14:textId="77777777" w:rsidR="00434012" w:rsidRPr="00A72BE3" w:rsidRDefault="00C22EE2" w:rsidP="00A72BE3">
      <w:pPr>
        <w:pStyle w:val="Piedegraficos"/>
        <w:jc w:val="both"/>
        <w:rPr>
          <w:color w:val="004254"/>
          <w:sz w:val="24"/>
        </w:rPr>
      </w:pPr>
      <w:r w:rsidRPr="00A72BE3">
        <w:rPr>
          <w:color w:val="004254"/>
          <w:sz w:val="24"/>
        </w:rPr>
        <w:t>En el presente proyecto abarcaremos la implementación de un aplicativo que nos permita simular el cálculo del impuesto a la Renta anual ante la Superintendencia Nacional de Aduanas y de Administración Tributaria (Sunat), a través de la renta de cuarta y quinta categoría de los contribuyentes con un saldo a favor.</w:t>
      </w:r>
    </w:p>
    <w:p w14:paraId="45686234" w14:textId="77777777" w:rsidR="00C22EE2" w:rsidRDefault="00C22EE2" w:rsidP="00C22EE2">
      <w:pPr>
        <w:pStyle w:val="04Cuerpodetexto"/>
      </w:pPr>
    </w:p>
    <w:p w14:paraId="508C48D8" w14:textId="77777777" w:rsidR="00C22EE2" w:rsidRDefault="00A72BE3" w:rsidP="00126DAA">
      <w:pPr>
        <w:pStyle w:val="04Cuerpodetexto"/>
        <w:numPr>
          <w:ilvl w:val="0"/>
          <w:numId w:val="42"/>
        </w:numPr>
        <w:jc w:val="both"/>
        <w:rPr>
          <w:sz w:val="24"/>
        </w:rPr>
      </w:pPr>
      <w:r w:rsidRPr="00A72BE3">
        <w:rPr>
          <w:sz w:val="24"/>
        </w:rPr>
        <w:t>Para el desarrollo y construcción del siguiente aplicativo, este se  realizó en el entorno de desarrollo para Java con el programa de Netbeans</w:t>
      </w:r>
      <w:r>
        <w:rPr>
          <w:sz w:val="24"/>
        </w:rPr>
        <w:t>.</w:t>
      </w:r>
    </w:p>
    <w:p w14:paraId="30D36C26" w14:textId="77777777" w:rsidR="00A72BE3" w:rsidRDefault="003D4A63" w:rsidP="00126DAA">
      <w:pPr>
        <w:pStyle w:val="04Cuerpodetexto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>L</w:t>
      </w:r>
      <w:r w:rsidRPr="003D4A63">
        <w:rPr>
          <w:sz w:val="24"/>
        </w:rPr>
        <w:t>a elaboración de este aplicativo, se recopilo los temas expuestos y aprendidos en el curso de Java así como también se identificó</w:t>
      </w:r>
      <w:r>
        <w:rPr>
          <w:sz w:val="24"/>
        </w:rPr>
        <w:t xml:space="preserve"> las buenas </w:t>
      </w:r>
      <w:r w:rsidR="00BB12D6">
        <w:rPr>
          <w:sz w:val="24"/>
        </w:rPr>
        <w:t>practicas</w:t>
      </w:r>
      <w:r>
        <w:rPr>
          <w:sz w:val="24"/>
        </w:rPr>
        <w:t xml:space="preserve">, </w:t>
      </w:r>
      <w:r w:rsidRPr="003D4A63">
        <w:rPr>
          <w:sz w:val="24"/>
        </w:rPr>
        <w:t>métodos y recursos que fue compartido y enseñado por el profesor</w:t>
      </w:r>
      <w:r>
        <w:rPr>
          <w:sz w:val="24"/>
        </w:rPr>
        <w:t>.</w:t>
      </w:r>
    </w:p>
    <w:p w14:paraId="39E8B3F0" w14:textId="77777777" w:rsidR="003D4A63" w:rsidRPr="00A72BE3" w:rsidRDefault="003D4A63" w:rsidP="00126DAA">
      <w:pPr>
        <w:pStyle w:val="04Cuerpodetexto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 xml:space="preserve">Además se recopilo información de las formulas y conceptos expuestas por la SUNAT para </w:t>
      </w:r>
      <w:r w:rsidR="00126DAA">
        <w:rPr>
          <w:sz w:val="24"/>
        </w:rPr>
        <w:t>calcular el impuesto a la renta.</w:t>
      </w:r>
    </w:p>
    <w:p w14:paraId="2F4BD8A1" w14:textId="77777777" w:rsidR="00C22EE2" w:rsidRDefault="00C22EE2" w:rsidP="00C22EE2">
      <w:pPr>
        <w:pStyle w:val="04Cuerpodetexto"/>
      </w:pPr>
    </w:p>
    <w:p w14:paraId="0BC2552F" w14:textId="77777777" w:rsidR="00C22EE2" w:rsidRDefault="00C22EE2" w:rsidP="00C22EE2">
      <w:pPr>
        <w:pStyle w:val="04Cuerpodetexto"/>
      </w:pPr>
    </w:p>
    <w:p w14:paraId="394AA47F" w14:textId="77777777" w:rsidR="00C22EE2" w:rsidRDefault="00C22EE2" w:rsidP="00C22EE2">
      <w:pPr>
        <w:pStyle w:val="04Cuerpodetexto"/>
      </w:pPr>
    </w:p>
    <w:p w14:paraId="7F956D5B" w14:textId="77777777" w:rsidR="00C22EE2" w:rsidRDefault="00C22EE2" w:rsidP="00C22EE2">
      <w:pPr>
        <w:pStyle w:val="04Cuerpodetexto"/>
      </w:pPr>
    </w:p>
    <w:p w14:paraId="2291385E" w14:textId="77777777" w:rsidR="00C22EE2" w:rsidRDefault="00C22EE2" w:rsidP="00C22EE2">
      <w:pPr>
        <w:pStyle w:val="04Cuerpodetexto"/>
      </w:pPr>
    </w:p>
    <w:p w14:paraId="382C2ED0" w14:textId="77777777" w:rsidR="00C22EE2" w:rsidRDefault="00C22EE2" w:rsidP="00C22EE2">
      <w:pPr>
        <w:pStyle w:val="04Cuerpodetexto"/>
      </w:pPr>
    </w:p>
    <w:p w14:paraId="120CB20A" w14:textId="77777777" w:rsidR="00C22EE2" w:rsidRDefault="00C22EE2" w:rsidP="00C22EE2">
      <w:pPr>
        <w:pStyle w:val="04Cuerpodetexto"/>
      </w:pPr>
    </w:p>
    <w:p w14:paraId="0C16E042" w14:textId="77777777" w:rsidR="00C22EE2" w:rsidRDefault="00C22EE2" w:rsidP="00C22EE2">
      <w:pPr>
        <w:pStyle w:val="04Cuerpodetexto"/>
      </w:pPr>
    </w:p>
    <w:p w14:paraId="64A60769" w14:textId="77777777" w:rsidR="00C22EE2" w:rsidRDefault="00C22EE2" w:rsidP="00C22EE2">
      <w:pPr>
        <w:pStyle w:val="04Cuerpodetexto"/>
      </w:pPr>
    </w:p>
    <w:p w14:paraId="50773344" w14:textId="77777777" w:rsidR="00C22EE2" w:rsidRDefault="00C22EE2" w:rsidP="00C22EE2">
      <w:pPr>
        <w:pStyle w:val="04Cuerpodetexto"/>
      </w:pPr>
    </w:p>
    <w:p w14:paraId="07F695AB" w14:textId="77777777" w:rsidR="00C22EE2" w:rsidRDefault="00C22EE2" w:rsidP="00C22EE2">
      <w:pPr>
        <w:pStyle w:val="04Cuerpodetexto"/>
      </w:pPr>
    </w:p>
    <w:p w14:paraId="19D86C0F" w14:textId="77777777" w:rsidR="00C22EE2" w:rsidRDefault="00C22EE2" w:rsidP="00C22EE2">
      <w:pPr>
        <w:pStyle w:val="04Cuerpodetexto"/>
      </w:pPr>
    </w:p>
    <w:p w14:paraId="1EB63200" w14:textId="77777777" w:rsidR="00C22EE2" w:rsidRDefault="00C22EE2" w:rsidP="00C22EE2">
      <w:pPr>
        <w:pStyle w:val="04Cuerpodetexto"/>
      </w:pPr>
    </w:p>
    <w:p w14:paraId="4EA8E677" w14:textId="77777777" w:rsidR="00C22EE2" w:rsidRDefault="00C22EE2" w:rsidP="00C22EE2">
      <w:pPr>
        <w:pStyle w:val="04Cuerpodetexto"/>
      </w:pPr>
    </w:p>
    <w:p w14:paraId="409E5379" w14:textId="77777777" w:rsidR="00C22EE2" w:rsidRDefault="00C22EE2" w:rsidP="00C22EE2">
      <w:pPr>
        <w:pStyle w:val="04Cuerpodetexto"/>
      </w:pPr>
    </w:p>
    <w:p w14:paraId="14F5268C" w14:textId="77777777" w:rsidR="00C22EE2" w:rsidRDefault="00C22EE2" w:rsidP="00C22EE2">
      <w:pPr>
        <w:pStyle w:val="04Cuerpodetexto"/>
      </w:pPr>
    </w:p>
    <w:p w14:paraId="1BD47751" w14:textId="77777777" w:rsidR="00C22EE2" w:rsidRDefault="00C22EE2" w:rsidP="00C22EE2">
      <w:pPr>
        <w:pStyle w:val="04Cuerpodetexto"/>
      </w:pPr>
    </w:p>
    <w:p w14:paraId="40F22994" w14:textId="77777777" w:rsidR="00C22EE2" w:rsidRPr="00C22EE2" w:rsidRDefault="00C22EE2" w:rsidP="00C22EE2">
      <w:pPr>
        <w:pStyle w:val="04Cuerpodetexto"/>
      </w:pPr>
    </w:p>
    <w:p w14:paraId="2531F3BA" w14:textId="77777777" w:rsidR="00D94260" w:rsidRDefault="00734F6D" w:rsidP="00D94260">
      <w:pPr>
        <w:pStyle w:val="00TtuloNivel1"/>
      </w:pPr>
      <w:bookmarkStart w:id="1" w:name="_Toc32952956"/>
      <w:r>
        <w:lastRenderedPageBreak/>
        <w:t xml:space="preserve">Desarrollo </w:t>
      </w:r>
      <w:r w:rsidR="00E60174">
        <w:t>Teórico</w:t>
      </w:r>
      <w:bookmarkEnd w:id="1"/>
    </w:p>
    <w:p w14:paraId="085FDBB3" w14:textId="77777777" w:rsidR="00126DAA" w:rsidRPr="00620841" w:rsidRDefault="00126DAA" w:rsidP="00A23B9F">
      <w:pPr>
        <w:pStyle w:val="02TtuloNivel2"/>
      </w:pPr>
      <w:bookmarkStart w:id="2" w:name="_Toc32952957"/>
      <w:r w:rsidRPr="00620841">
        <w:t>NetBeans</w:t>
      </w:r>
      <w:bookmarkEnd w:id="2"/>
    </w:p>
    <w:p w14:paraId="607C0D2F" w14:textId="77777777" w:rsidR="00620841" w:rsidRPr="00620841" w:rsidRDefault="00620841" w:rsidP="00620841">
      <w:pPr>
        <w:pStyle w:val="ListaNivel3"/>
        <w:rPr>
          <w:sz w:val="24"/>
          <w:lang w:val="es-PE"/>
        </w:rPr>
      </w:pPr>
      <w:r w:rsidRPr="00620841">
        <w:rPr>
          <w:sz w:val="24"/>
          <w:lang w:val="es-PE"/>
        </w:rPr>
        <w:t>Inicialmente desarrollado por Sun y ahora en manos de Oracle, NetBeans es uno de los IDE para desarrollo Java más completos. y también dirigidas a otros lenguajes de programación, como PHP o C++</w:t>
      </w:r>
      <w:r w:rsidR="00191CF4">
        <w:rPr>
          <w:sz w:val="24"/>
          <w:lang w:val="es-PE"/>
        </w:rPr>
        <w:t>.</w:t>
      </w:r>
    </w:p>
    <w:p w14:paraId="1212B5E5" w14:textId="77777777" w:rsidR="00620841" w:rsidRPr="00620841" w:rsidRDefault="00620841" w:rsidP="00620841">
      <w:pPr>
        <w:pStyle w:val="ListaNivel3"/>
        <w:numPr>
          <w:ilvl w:val="0"/>
          <w:numId w:val="0"/>
        </w:numPr>
        <w:ind w:left="1020"/>
        <w:rPr>
          <w:sz w:val="24"/>
          <w:lang w:val="es-PE"/>
        </w:rPr>
      </w:pPr>
    </w:p>
    <w:p w14:paraId="72D8C24B" w14:textId="77777777" w:rsidR="00620841" w:rsidRDefault="00620841" w:rsidP="00620841">
      <w:pPr>
        <w:pStyle w:val="ListaNivel3"/>
        <w:rPr>
          <w:sz w:val="24"/>
          <w:lang w:val="es-PE"/>
        </w:rPr>
      </w:pPr>
      <w:r w:rsidRPr="00620841">
        <w:rPr>
          <w:sz w:val="24"/>
          <w:lang w:val="es-PE"/>
        </w:rPr>
        <w:t>NetBeans es un proyecto de código abierto, está desarrollado en Java y, en consecuencia este puede instalarse en cualquier sistema operativo incluidos Windows, GNU/Linux y OS X/MacOS.</w:t>
      </w:r>
    </w:p>
    <w:p w14:paraId="00A2A89E" w14:textId="77777777" w:rsidR="00191CF4" w:rsidRPr="00620841" w:rsidRDefault="00191CF4" w:rsidP="00191CF4">
      <w:pPr>
        <w:pStyle w:val="ListaNivel3"/>
        <w:numPr>
          <w:ilvl w:val="0"/>
          <w:numId w:val="0"/>
        </w:numPr>
        <w:rPr>
          <w:sz w:val="24"/>
          <w:lang w:val="es-PE"/>
        </w:rPr>
      </w:pPr>
    </w:p>
    <w:p w14:paraId="7B2B6221" w14:textId="77777777" w:rsidR="00620841" w:rsidRDefault="00191CF4" w:rsidP="00191CF4">
      <w:pPr>
        <w:pStyle w:val="ListaNivel3"/>
        <w:numPr>
          <w:ilvl w:val="0"/>
          <w:numId w:val="0"/>
        </w:numPr>
        <w:ind w:left="1020"/>
        <w:jc w:val="center"/>
      </w:pPr>
      <w:r>
        <w:rPr>
          <w:noProof/>
          <w:lang w:val="es-PE" w:eastAsia="es-PE"/>
        </w:rPr>
        <w:drawing>
          <wp:inline distT="0" distB="0" distL="0" distR="0" wp14:anchorId="2FA43804" wp14:editId="4A05BC75">
            <wp:extent cx="3867807" cy="2669627"/>
            <wp:effectExtent l="0" t="0" r="0" b="0"/>
            <wp:docPr id="9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007" cy="26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76B0" w14:textId="77777777" w:rsidR="00191CF4" w:rsidRDefault="00191CF4" w:rsidP="00620841">
      <w:pPr>
        <w:pStyle w:val="ListaNivel3"/>
        <w:numPr>
          <w:ilvl w:val="0"/>
          <w:numId w:val="0"/>
        </w:numPr>
        <w:ind w:left="1020"/>
      </w:pPr>
    </w:p>
    <w:p w14:paraId="71B61620" w14:textId="77777777" w:rsidR="00620841" w:rsidRDefault="00620841" w:rsidP="00620841">
      <w:pPr>
        <w:pStyle w:val="ListaNivel3"/>
        <w:numPr>
          <w:ilvl w:val="0"/>
          <w:numId w:val="0"/>
        </w:numPr>
        <w:ind w:left="1020"/>
      </w:pPr>
    </w:p>
    <w:p w14:paraId="717BC1CF" w14:textId="77777777" w:rsidR="00CB008E" w:rsidRDefault="00CB008E" w:rsidP="00CB008E">
      <w:pPr>
        <w:pStyle w:val="04Cuerpodetexto"/>
      </w:pPr>
    </w:p>
    <w:p w14:paraId="33C70987" w14:textId="77777777" w:rsidR="00620841" w:rsidRPr="00A23B9F" w:rsidRDefault="00B5223B" w:rsidP="00A23B9F">
      <w:pPr>
        <w:pStyle w:val="02TtuloNivel2"/>
      </w:pPr>
      <w:bookmarkStart w:id="3" w:name="_Toc32952958"/>
      <w:r w:rsidRPr="00A23B9F">
        <w:t>Impuesto a la Renta – Personas</w:t>
      </w:r>
      <w:bookmarkEnd w:id="3"/>
    </w:p>
    <w:p w14:paraId="75C54619" w14:textId="77777777" w:rsidR="00B5223B" w:rsidRDefault="00B5223B" w:rsidP="00CB008E">
      <w:pPr>
        <w:pStyle w:val="04Cuerpodetexto"/>
      </w:pPr>
    </w:p>
    <w:p w14:paraId="2C1F26EB" w14:textId="77777777" w:rsidR="00B5223B" w:rsidRPr="00A23B9F" w:rsidRDefault="007C5E02" w:rsidP="00A23B9F">
      <w:pPr>
        <w:pStyle w:val="03TtuloNivel3"/>
      </w:pPr>
      <w:bookmarkStart w:id="4" w:name="_Toc32952959"/>
      <w:r w:rsidRPr="00A23B9F">
        <w:t>Conceptos</w:t>
      </w:r>
      <w:r w:rsidR="00B5223B" w:rsidRPr="00A23B9F">
        <w:t xml:space="preserve"> Rentas de Cuarta Categoría</w:t>
      </w:r>
      <w:bookmarkEnd w:id="4"/>
    </w:p>
    <w:p w14:paraId="4224C656" w14:textId="77777777" w:rsidR="006E69F4" w:rsidRPr="006E69F4" w:rsidRDefault="006E69F4" w:rsidP="006E69F4">
      <w:pPr>
        <w:pStyle w:val="04Cuerpodetexto"/>
      </w:pPr>
    </w:p>
    <w:p w14:paraId="17D9973A" w14:textId="77777777" w:rsidR="007C5E02" w:rsidRPr="00EE6060" w:rsidRDefault="007C5E02" w:rsidP="00AD15F3">
      <w:pPr>
        <w:pStyle w:val="04Cuerpodetexto"/>
        <w:ind w:left="680"/>
        <w:jc w:val="both"/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 w:rsidRPr="00EE6060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Es el ingreso personal por el desarrollo de una profesión, arte, ciencia u oficio cuyo cobro se realiza sin tener relación de dependencia.</w:t>
      </w:r>
    </w:p>
    <w:p w14:paraId="118B5893" w14:textId="77777777" w:rsidR="007C5E02" w:rsidRPr="00EE6060" w:rsidRDefault="00AD15F3" w:rsidP="00AD15F3">
      <w:pPr>
        <w:pStyle w:val="04Cuerpodetexto"/>
        <w:ind w:left="680"/>
        <w:jc w:val="both"/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 w:rsidRPr="00EE6060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Las rentas de Cuarta categoría corresponden a servicios prestados sin relación de dependencia, es decir, a trabajos prestados en forma independiente</w:t>
      </w:r>
    </w:p>
    <w:p w14:paraId="29D1C457" w14:textId="77777777" w:rsidR="00AD15F3" w:rsidRPr="00AD15F3" w:rsidRDefault="00AD15F3" w:rsidP="00CB008E">
      <w:pPr>
        <w:pStyle w:val="04Cuerpodetexto"/>
        <w:rPr>
          <w:color w:val="333333"/>
          <w:sz w:val="24"/>
          <w:szCs w:val="24"/>
          <w:shd w:val="clear" w:color="auto" w:fill="FFFFFF"/>
        </w:rPr>
      </w:pPr>
    </w:p>
    <w:p w14:paraId="6F65F546" w14:textId="77777777" w:rsidR="007C5E02" w:rsidRDefault="007C5E02" w:rsidP="00A23B9F">
      <w:pPr>
        <w:pStyle w:val="03TtuloNivel3"/>
      </w:pPr>
      <w:bookmarkStart w:id="5" w:name="_Toc32952960"/>
      <w:r w:rsidRPr="006E69F4">
        <w:lastRenderedPageBreak/>
        <w:t>Conceptos Rentas de Quinta Categoría</w:t>
      </w:r>
      <w:bookmarkEnd w:id="5"/>
    </w:p>
    <w:p w14:paraId="357F7D0F" w14:textId="77777777" w:rsidR="00AD15F3" w:rsidRPr="00AD15F3" w:rsidRDefault="00AD15F3" w:rsidP="00AD15F3">
      <w:pPr>
        <w:pStyle w:val="04Cuerpodetexto"/>
      </w:pPr>
    </w:p>
    <w:p w14:paraId="76ED8163" w14:textId="77777777" w:rsidR="00B5223B" w:rsidRPr="00EE6060" w:rsidRDefault="00AD15F3" w:rsidP="00AD15F3">
      <w:pPr>
        <w:pStyle w:val="04Cuerpodetexto"/>
        <w:ind w:left="680"/>
        <w:jc w:val="both"/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 w:rsidRPr="00EE6060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Los ingresos obtenidos por el trabajo personal prestado en relación de dependencia, incluidos cargos públicos, tales como sueldos, salarios, asignaciones, gratificaciones, bonificaciones, aguinaldos, comisiones, compensaciones en dinero o en especie, gastos de representación y, en general, toda retribución por servicios personales.</w:t>
      </w:r>
    </w:p>
    <w:p w14:paraId="1089A41C" w14:textId="77777777" w:rsidR="00AD15F3" w:rsidRDefault="00AD15F3" w:rsidP="00CB008E">
      <w:pPr>
        <w:pStyle w:val="04Cuerpodetexto"/>
      </w:pPr>
    </w:p>
    <w:p w14:paraId="0B698471" w14:textId="77777777" w:rsidR="00EE6060" w:rsidRPr="00EE6060" w:rsidRDefault="00EE6060" w:rsidP="00A23B9F">
      <w:pPr>
        <w:pStyle w:val="03TtuloNivel3"/>
      </w:pPr>
      <w:bookmarkStart w:id="6" w:name="_Toc32952961"/>
      <w:r>
        <w:t>C</w:t>
      </w:r>
      <w:r w:rsidRPr="00EE6060">
        <w:t>ómo declarar el Impuesto a la Renta</w:t>
      </w:r>
      <w:bookmarkEnd w:id="6"/>
    </w:p>
    <w:p w14:paraId="6A0A945A" w14:textId="77777777" w:rsidR="00EE6060" w:rsidRDefault="00EE6060" w:rsidP="00CB008E">
      <w:pPr>
        <w:pStyle w:val="04Cuerpodetexto"/>
      </w:pPr>
    </w:p>
    <w:p w14:paraId="32EA2E77" w14:textId="77777777" w:rsidR="00EE6060" w:rsidRPr="00EE6060" w:rsidRDefault="00EE6060" w:rsidP="00EE6060">
      <w:pPr>
        <w:pStyle w:val="04Cuerpodetexto"/>
        <w:ind w:left="680"/>
        <w:jc w:val="both"/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 w:rsidRPr="00EE6060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Cada año las personas que perciben rentas por quinta categoría (en planilla) y los trabajadores con ingresos por cuarta categoría (independientes) deben efectuar su declaración del Impuesto a la Renta (IR) ante la </w:t>
      </w:r>
      <w:hyperlink r:id="rId14" w:tgtFrame="_blank" w:history="1">
        <w:r w:rsidRPr="00EE6060">
          <w:rPr>
            <w:rFonts w:eastAsiaTheme="minorEastAsia" w:cs="Times New Roman"/>
            <w:bCs w:val="0"/>
            <w:color w:val="004254" w:themeColor="text1"/>
            <w:kern w:val="0"/>
            <w:sz w:val="24"/>
            <w:szCs w:val="20"/>
            <w:lang w:eastAsia="zh-CN"/>
          </w:rPr>
          <w:t>Superintendencia Nacional de Aduanas y de Administración Tributaria (Sunat)</w:t>
        </w:r>
      </w:hyperlink>
      <w:r w:rsidRPr="00EE6060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.</w:t>
      </w:r>
    </w:p>
    <w:p w14:paraId="5D05690A" w14:textId="77777777" w:rsidR="00EE6060" w:rsidRPr="00EE6060" w:rsidRDefault="00EE6060" w:rsidP="00EE6060">
      <w:pPr>
        <w:pStyle w:val="04Cuerpodetexto"/>
        <w:ind w:left="680"/>
        <w:jc w:val="both"/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</w:p>
    <w:p w14:paraId="339B8E5C" w14:textId="77777777" w:rsidR="00EE6060" w:rsidRPr="00EE6060" w:rsidRDefault="00EE6060" w:rsidP="00EE6060">
      <w:pPr>
        <w:pStyle w:val="04Cuerpodetexto"/>
        <w:ind w:left="680"/>
        <w:jc w:val="both"/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 w:rsidRPr="00EE6060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En el primer caso, la tarea la hacen los empleadores, pero cuando se trata de los independientes, la declaración deben realizarla los mismos contribuyentes a través de la plataforma Operaciones en Línea de </w:t>
      </w:r>
      <w:hyperlink r:id="rId15" w:tgtFrame="_blank" w:history="1">
        <w:r w:rsidRPr="00EE6060">
          <w:rPr>
            <w:rFonts w:eastAsiaTheme="minorEastAsia" w:cs="Times New Roman"/>
            <w:bCs w:val="0"/>
            <w:color w:val="004254" w:themeColor="text1"/>
            <w:kern w:val="0"/>
            <w:sz w:val="24"/>
            <w:szCs w:val="20"/>
            <w:lang w:eastAsia="zh-CN"/>
          </w:rPr>
          <w:t>Sunat.gob.pe</w:t>
        </w:r>
      </w:hyperlink>
      <w:r w:rsidRPr="00EE6060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.</w:t>
      </w:r>
    </w:p>
    <w:p w14:paraId="71B11E36" w14:textId="77777777" w:rsidR="00EE6060" w:rsidRDefault="00EE6060" w:rsidP="00CB008E">
      <w:pPr>
        <w:pStyle w:val="04Cuerpodetexto"/>
      </w:pPr>
    </w:p>
    <w:p w14:paraId="32E0DFB3" w14:textId="77777777" w:rsidR="00A310A9" w:rsidRDefault="00A310A9" w:rsidP="00A310A9">
      <w:pPr>
        <w:pStyle w:val="04Cuerpodetexto"/>
        <w:jc w:val="center"/>
      </w:pPr>
      <w:bookmarkStart w:id="7" w:name="_GoBack"/>
      <w:r>
        <w:rPr>
          <w:noProof/>
          <w:lang w:eastAsia="es-PE"/>
        </w:rPr>
        <w:lastRenderedPageBreak/>
        <w:drawing>
          <wp:inline distT="0" distB="0" distL="0" distR="0" wp14:anchorId="591BA786" wp14:editId="14F6A36A">
            <wp:extent cx="3295774" cy="7200000"/>
            <wp:effectExtent l="0" t="0" r="0" b="1270"/>
            <wp:docPr id="93" name="Imagen 93" descr="https://peru21.pe/resizer/Boqq2iTrvaTsQo8OVkdcHxcdQsA=/980x0/smart/arc-anglerfish-arc2-prod-elcomercio.s3.amazonaws.com/public/GXK23BZUMVHQLKOR7ZSZ3PGY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eru21.pe/resizer/Boqq2iTrvaTsQo8OVkdcHxcdQsA=/980x0/smart/arc-anglerfish-arc2-prod-elcomercio.s3.amazonaws.com/public/GXK23BZUMVHQLKOR7ZSZ3PGYW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77"/>
                    <a:stretch/>
                  </pic:blipFill>
                  <pic:spPr bwMode="auto">
                    <a:xfrm>
                      <a:off x="0" y="0"/>
                      <a:ext cx="3295774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77F2A706" w14:textId="77777777" w:rsidR="00A310A9" w:rsidRDefault="00A310A9" w:rsidP="00A310A9">
      <w:pPr>
        <w:pStyle w:val="04Cuerpodetexto"/>
        <w:jc w:val="center"/>
      </w:pPr>
    </w:p>
    <w:p w14:paraId="32FE7895" w14:textId="77777777" w:rsidR="00AD15F3" w:rsidRDefault="00AD15F3" w:rsidP="00CB008E">
      <w:pPr>
        <w:pStyle w:val="04Cuerpodetexto"/>
      </w:pPr>
    </w:p>
    <w:p w14:paraId="6764B914" w14:textId="19B51DA8" w:rsidR="00AD15F3" w:rsidRDefault="00330C19" w:rsidP="00AD15F3">
      <w:pPr>
        <w:pStyle w:val="04Cuerpodetexto"/>
        <w:jc w:val="center"/>
      </w:pPr>
      <w:r>
        <w:object w:dxaOrig="1311" w:dyaOrig="849" w14:anchorId="54E7C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5.55pt;height:42.45pt" o:ole="">
            <v:imagedata r:id="rId17" o:title=""/>
          </v:shape>
          <o:OLEObject Type="Embed" ProgID="Package" ShapeID="_x0000_i1028" DrawAspect="Icon" ObjectID="_1643614588" r:id="rId18"/>
        </w:object>
      </w:r>
    </w:p>
    <w:p w14:paraId="1E1D2303" w14:textId="77777777" w:rsidR="00AD15F3" w:rsidRPr="00CB008E" w:rsidRDefault="00AD15F3" w:rsidP="00CB008E">
      <w:pPr>
        <w:pStyle w:val="04Cuerpodetexto"/>
      </w:pPr>
    </w:p>
    <w:p w14:paraId="5ED4EF66" w14:textId="77777777" w:rsidR="003859FC" w:rsidRDefault="00B02E3A" w:rsidP="003859FC">
      <w:pPr>
        <w:pStyle w:val="00TtuloNivel1"/>
      </w:pPr>
      <w:bookmarkStart w:id="8" w:name="_Toc32952962"/>
      <w:r>
        <w:t>La Solución</w:t>
      </w:r>
      <w:bookmarkEnd w:id="8"/>
    </w:p>
    <w:p w14:paraId="29F0F692" w14:textId="77777777" w:rsidR="00E93B12" w:rsidRDefault="00E93B12" w:rsidP="00DE58D8">
      <w:pPr>
        <w:pStyle w:val="04Cuerpodetexto"/>
        <w:ind w:left="680"/>
      </w:pPr>
      <w:r>
        <w:t>El proyecto:</w:t>
      </w:r>
    </w:p>
    <w:p w14:paraId="1C3002B4" w14:textId="77777777" w:rsidR="00E93B12" w:rsidRDefault="00BE7E7D" w:rsidP="00E93B12">
      <w:pPr>
        <w:pStyle w:val="04Cuerpodetexto"/>
        <w:ind w:left="680"/>
        <w:jc w:val="center"/>
      </w:pPr>
      <w:r w:rsidRPr="00BE7E7D">
        <w:object w:dxaOrig="2040" w:dyaOrig="810" w14:anchorId="5A53E0DE">
          <v:shape id="_x0000_i1026" type="#_x0000_t75" style="width:102pt;height:40.5pt" o:ole="">
            <v:imagedata r:id="rId19" o:title=""/>
          </v:shape>
          <o:OLEObject Type="Embed" ProgID="Package" ShapeID="_x0000_i1026" DrawAspect="Content" ObjectID="_1643614589" r:id="rId20"/>
        </w:object>
      </w:r>
    </w:p>
    <w:p w14:paraId="78E467B0" w14:textId="77777777" w:rsidR="00DE58D8" w:rsidRDefault="00DE58D8" w:rsidP="00DE58D8">
      <w:pPr>
        <w:pStyle w:val="04Cuerpodetexto"/>
        <w:ind w:left="680"/>
      </w:pPr>
      <w:r>
        <w:rPr>
          <w:noProof/>
          <w:lang w:eastAsia="es-PE"/>
        </w:rPr>
        <w:drawing>
          <wp:anchor distT="0" distB="0" distL="114300" distR="114300" simplePos="0" relativeHeight="251618304" behindDoc="0" locked="0" layoutInCell="1" allowOverlap="1" wp14:anchorId="5EE67DF6" wp14:editId="618E0CD6">
            <wp:simplePos x="0" y="0"/>
            <wp:positionH relativeFrom="column">
              <wp:posOffset>1390015</wp:posOffset>
            </wp:positionH>
            <wp:positionV relativeFrom="paragraph">
              <wp:posOffset>329565</wp:posOffset>
            </wp:positionV>
            <wp:extent cx="2600325" cy="27717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B12">
        <w:t>Se ha</w:t>
      </w:r>
      <w:r>
        <w:t xml:space="preserve"> desarrollado en NetBeans</w:t>
      </w:r>
      <w:r w:rsidR="00E93B12">
        <w:t>,</w:t>
      </w:r>
      <w:r>
        <w:t xml:space="preserve"> </w:t>
      </w:r>
      <w:r w:rsidR="00E93B12">
        <w:t>este consta</w:t>
      </w:r>
      <w:r>
        <w:t xml:space="preserve"> de la siguiente estructura</w:t>
      </w:r>
    </w:p>
    <w:p w14:paraId="6D6AC2E5" w14:textId="77777777" w:rsidR="00DE58D8" w:rsidRDefault="00DE58D8" w:rsidP="00DE58D8">
      <w:pPr>
        <w:pStyle w:val="04Cuerpodetexto"/>
        <w:ind w:left="680"/>
      </w:pPr>
      <w:r>
        <w:t>De la cual, se procederá a explicar la funcionalidad de cada paquete</w:t>
      </w:r>
      <w:r w:rsidR="00F61A38">
        <w:t>:</w:t>
      </w:r>
    </w:p>
    <w:p w14:paraId="33C3C40D" w14:textId="77777777" w:rsidR="0084417E" w:rsidRDefault="00DE58D8" w:rsidP="005F562A">
      <w:pPr>
        <w:pStyle w:val="02TtuloNivel2"/>
      </w:pPr>
      <w:bookmarkStart w:id="9" w:name="_Toc32952963"/>
      <w:r>
        <w:t>Paquete principal</w:t>
      </w:r>
      <w:r w:rsidR="0084417E">
        <w:t>(pe.uni.impuestoalarenta)</w:t>
      </w:r>
      <w:bookmarkEnd w:id="9"/>
    </w:p>
    <w:p w14:paraId="7845001C" w14:textId="77777777" w:rsidR="00DE58D8" w:rsidRDefault="0084417E" w:rsidP="00DE58D8">
      <w:pPr>
        <w:pStyle w:val="04Cuerpodetexto"/>
        <w:ind w:left="680"/>
      </w:pPr>
      <w:r>
        <w:rPr>
          <w:noProof/>
          <w:lang w:eastAsia="es-PE"/>
        </w:rPr>
        <w:drawing>
          <wp:anchor distT="0" distB="0" distL="114300" distR="114300" simplePos="0" relativeHeight="251622400" behindDoc="0" locked="0" layoutInCell="1" allowOverlap="1" wp14:anchorId="508640C8" wp14:editId="218F51B3">
            <wp:simplePos x="0" y="0"/>
            <wp:positionH relativeFrom="column">
              <wp:posOffset>599440</wp:posOffset>
            </wp:positionH>
            <wp:positionV relativeFrom="paragraph">
              <wp:posOffset>483235</wp:posOffset>
            </wp:positionV>
            <wp:extent cx="4705350" cy="20764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5"/>
                    <a:stretch/>
                  </pic:blipFill>
                  <pic:spPr bwMode="auto"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E58D8">
        <w:t xml:space="preserve">En el paquete </w:t>
      </w:r>
      <w:r>
        <w:t>principal</w:t>
      </w:r>
      <w:r w:rsidR="00DE58D8">
        <w:t xml:space="preserve"> se encuentra la clase principal “Impuestoalarenta.java</w:t>
      </w:r>
      <w:r>
        <w:t>”, que es utilizado para inicializar el programa.</w:t>
      </w:r>
    </w:p>
    <w:p w14:paraId="0A2226C4" w14:textId="77777777" w:rsidR="00775211" w:rsidRDefault="00775211" w:rsidP="00DE58D8">
      <w:pPr>
        <w:pStyle w:val="04Cuerpodetexto"/>
        <w:ind w:left="680"/>
      </w:pPr>
    </w:p>
    <w:p w14:paraId="5B35D297" w14:textId="77777777" w:rsidR="00775211" w:rsidRDefault="00775211" w:rsidP="00DE58D8">
      <w:pPr>
        <w:pStyle w:val="04Cuerpodetexto"/>
        <w:ind w:left="680"/>
      </w:pPr>
    </w:p>
    <w:p w14:paraId="3ADCDD32" w14:textId="77777777" w:rsidR="00775211" w:rsidRDefault="00775211" w:rsidP="00DE58D8">
      <w:pPr>
        <w:pStyle w:val="04Cuerpodetexto"/>
        <w:ind w:left="680"/>
      </w:pPr>
    </w:p>
    <w:p w14:paraId="461EA80C" w14:textId="77777777" w:rsidR="00775211" w:rsidRDefault="00775211" w:rsidP="00DE58D8">
      <w:pPr>
        <w:pStyle w:val="04Cuerpodetexto"/>
        <w:ind w:left="680"/>
      </w:pPr>
    </w:p>
    <w:p w14:paraId="2121A8E1" w14:textId="77777777" w:rsidR="00775211" w:rsidRDefault="00775211" w:rsidP="00DE58D8">
      <w:pPr>
        <w:pStyle w:val="04Cuerpodetexto"/>
        <w:ind w:left="680"/>
      </w:pPr>
    </w:p>
    <w:p w14:paraId="23589562" w14:textId="77777777" w:rsidR="00775211" w:rsidRDefault="00775211" w:rsidP="00DE58D8">
      <w:pPr>
        <w:pStyle w:val="04Cuerpodetexto"/>
        <w:ind w:left="680"/>
      </w:pPr>
    </w:p>
    <w:p w14:paraId="18679BAF" w14:textId="77777777" w:rsidR="00775211" w:rsidRPr="00DE58D8" w:rsidRDefault="00775211" w:rsidP="00DE58D8">
      <w:pPr>
        <w:pStyle w:val="04Cuerpodetexto"/>
        <w:ind w:left="680"/>
      </w:pPr>
    </w:p>
    <w:p w14:paraId="59CC3C33" w14:textId="77777777" w:rsidR="0084417E" w:rsidRDefault="0084417E" w:rsidP="00DE58D8">
      <w:pPr>
        <w:pStyle w:val="04Cuerpodetexto"/>
        <w:ind w:left="680"/>
      </w:pPr>
    </w:p>
    <w:p w14:paraId="0B2E5024" w14:textId="77777777" w:rsidR="00E93B12" w:rsidRDefault="00E93B12" w:rsidP="00DE58D8">
      <w:pPr>
        <w:pStyle w:val="04Cuerpodetexto"/>
        <w:ind w:left="680"/>
      </w:pPr>
    </w:p>
    <w:p w14:paraId="0AC51FDE" w14:textId="77777777" w:rsidR="00775211" w:rsidRDefault="0084417E" w:rsidP="005F562A">
      <w:pPr>
        <w:pStyle w:val="02TtuloNivel2"/>
      </w:pPr>
      <w:bookmarkStart w:id="10" w:name="_Toc32952964"/>
      <w:r>
        <w:lastRenderedPageBreak/>
        <w:t>Paquete de servicios</w:t>
      </w:r>
      <w:r w:rsidR="005F562A">
        <w:t>(pe.uni.impuestoalarenta.service)</w:t>
      </w:r>
      <w:bookmarkEnd w:id="10"/>
    </w:p>
    <w:p w14:paraId="47643042" w14:textId="77777777" w:rsidR="0084417E" w:rsidRDefault="0084417E" w:rsidP="0084417E">
      <w:pPr>
        <w:pStyle w:val="04Cuerpodetexto"/>
        <w:ind w:left="680"/>
        <w:rPr>
          <w:noProof/>
        </w:rPr>
      </w:pPr>
      <w:r>
        <w:t>En este se encuentra la clase “ImpuestoalarentaService.java”, aquí se encuentra todas las operaciones a realizar por el programa.</w:t>
      </w:r>
      <w:r w:rsidRPr="0084417E">
        <w:rPr>
          <w:noProof/>
        </w:rPr>
        <w:t xml:space="preserve"> </w:t>
      </w:r>
    </w:p>
    <w:p w14:paraId="699C3F0C" w14:textId="25D82A33" w:rsidR="00775211" w:rsidRDefault="00BB1A8E" w:rsidP="0084417E">
      <w:pPr>
        <w:pStyle w:val="04Cuerpodetexto"/>
        <w:ind w:left="680"/>
        <w:rPr>
          <w:noProof/>
        </w:rPr>
      </w:pPr>
      <w:r>
        <w:rPr>
          <w:noProof/>
          <w:lang w:eastAsia="es-PE"/>
        </w:rPr>
        <w:drawing>
          <wp:anchor distT="0" distB="0" distL="114300" distR="114300" simplePos="0" relativeHeight="251630592" behindDoc="0" locked="0" layoutInCell="1" allowOverlap="1" wp14:anchorId="70D7B0C7" wp14:editId="77C3833F">
            <wp:simplePos x="0" y="0"/>
            <wp:positionH relativeFrom="column">
              <wp:posOffset>721360</wp:posOffset>
            </wp:positionH>
            <wp:positionV relativeFrom="paragraph">
              <wp:posOffset>71120</wp:posOffset>
            </wp:positionV>
            <wp:extent cx="4800600" cy="293814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5" t="8048"/>
                    <a:stretch/>
                  </pic:blipFill>
                  <pic:spPr bwMode="auto">
                    <a:xfrm>
                      <a:off x="0" y="0"/>
                      <a:ext cx="480060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2B9EDB" w14:textId="77777777" w:rsidR="00F61A38" w:rsidRDefault="00F61A38" w:rsidP="0084417E">
      <w:pPr>
        <w:pStyle w:val="04Cuerpodetexto"/>
        <w:ind w:left="680"/>
        <w:rPr>
          <w:noProof/>
        </w:rPr>
      </w:pPr>
    </w:p>
    <w:p w14:paraId="6679F5D2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6FD87751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5E664C32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1585F80D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4F89D50D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75BF34C0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4357B292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166A5898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08D572A0" w14:textId="63016A91" w:rsidR="00775211" w:rsidRDefault="00775211" w:rsidP="0084417E">
      <w:pPr>
        <w:pStyle w:val="04Cuerpodetexto"/>
        <w:ind w:left="680"/>
        <w:rPr>
          <w:noProof/>
        </w:rPr>
      </w:pPr>
    </w:p>
    <w:p w14:paraId="7F9B0876" w14:textId="3A6DF9EE" w:rsidR="00775211" w:rsidRDefault="00775211" w:rsidP="0084417E">
      <w:pPr>
        <w:pStyle w:val="04Cuerpodetexto"/>
        <w:ind w:left="680"/>
        <w:rPr>
          <w:noProof/>
        </w:rPr>
      </w:pPr>
    </w:p>
    <w:p w14:paraId="79A09ABD" w14:textId="2819FC13" w:rsidR="00775211" w:rsidRDefault="00BB1A8E" w:rsidP="0084417E">
      <w:pPr>
        <w:pStyle w:val="04Cuerpodetexto"/>
        <w:ind w:left="680"/>
        <w:rPr>
          <w:noProof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7A0321ED" wp14:editId="067F29B4">
            <wp:simplePos x="0" y="0"/>
            <wp:positionH relativeFrom="column">
              <wp:posOffset>698500</wp:posOffset>
            </wp:positionH>
            <wp:positionV relativeFrom="paragraph">
              <wp:posOffset>10160</wp:posOffset>
            </wp:positionV>
            <wp:extent cx="5189220" cy="2756045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75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D38E0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105BB8BA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29CA78C2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5787855D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0514274A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713407F0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74217C05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439FB325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60A8587F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3557F9F9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0B1D8646" w14:textId="77777777" w:rsidR="00775211" w:rsidRDefault="00775211" w:rsidP="0084417E">
      <w:pPr>
        <w:pStyle w:val="04Cuerpodetexto"/>
        <w:ind w:left="680"/>
        <w:rPr>
          <w:noProof/>
        </w:rPr>
      </w:pPr>
    </w:p>
    <w:p w14:paraId="06B4E37B" w14:textId="77777777" w:rsidR="00775211" w:rsidRPr="0084417E" w:rsidRDefault="00775211" w:rsidP="0084417E">
      <w:pPr>
        <w:pStyle w:val="04Cuerpodetexto"/>
        <w:ind w:left="680"/>
      </w:pPr>
    </w:p>
    <w:p w14:paraId="64879410" w14:textId="77777777" w:rsidR="00775211" w:rsidRDefault="00775211" w:rsidP="00DE58D8">
      <w:pPr>
        <w:pStyle w:val="04Cuerpodetexto"/>
        <w:ind w:left="680"/>
      </w:pPr>
    </w:p>
    <w:p w14:paraId="4048145C" w14:textId="77777777" w:rsidR="00775211" w:rsidRDefault="00775211" w:rsidP="00DE58D8">
      <w:pPr>
        <w:pStyle w:val="04Cuerpodetexto"/>
        <w:ind w:left="680"/>
      </w:pPr>
    </w:p>
    <w:p w14:paraId="2841F280" w14:textId="77777777" w:rsidR="00775211" w:rsidRDefault="00775211" w:rsidP="00DE58D8">
      <w:pPr>
        <w:pStyle w:val="04Cuerpodetexto"/>
        <w:ind w:left="680"/>
      </w:pPr>
    </w:p>
    <w:p w14:paraId="0500F39E" w14:textId="77777777" w:rsidR="00775211" w:rsidRDefault="00775211" w:rsidP="005F562A">
      <w:pPr>
        <w:pStyle w:val="02TtuloNivel2"/>
      </w:pPr>
      <w:bookmarkStart w:id="11" w:name="_Toc32952965"/>
      <w:r>
        <w:lastRenderedPageBreak/>
        <w:t>Paquete de prueba</w:t>
      </w:r>
      <w:r w:rsidR="005F562A">
        <w:t>(pe.uni.impuestoalarenta.prueba)</w:t>
      </w:r>
      <w:bookmarkEnd w:id="11"/>
    </w:p>
    <w:p w14:paraId="108EA315" w14:textId="77777777" w:rsidR="00775211" w:rsidRDefault="00F61A38" w:rsidP="00775211">
      <w:pPr>
        <w:pStyle w:val="04Cuerpodetexto"/>
        <w:ind w:left="680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C7AB173" wp14:editId="79F64611">
                <wp:simplePos x="0" y="0"/>
                <wp:positionH relativeFrom="column">
                  <wp:posOffset>808990</wp:posOffset>
                </wp:positionH>
                <wp:positionV relativeFrom="paragraph">
                  <wp:posOffset>397510</wp:posOffset>
                </wp:positionV>
                <wp:extent cx="4135120" cy="3028950"/>
                <wp:effectExtent l="0" t="0" r="0" b="1905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120" cy="3028950"/>
                          <a:chOff x="0" y="0"/>
                          <a:chExt cx="4135120" cy="3028950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120" cy="302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ángulo 15"/>
                        <wps:cNvSpPr/>
                        <wps:spPr>
                          <a:xfrm>
                            <a:off x="0" y="2019300"/>
                            <a:ext cx="37433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5F64C" id="Grupo 18" o:spid="_x0000_s1026" style="position:absolute;margin-left:63.7pt;margin-top:31.3pt;width:325.6pt;height:238.5pt;z-index:251681792" coordsize="41351,30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">
                <v:shape id="Imagen 14" o:spid="_x0000_s1027" type="#_x0000_t75" style="position:absolute;width:41351;height:30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">
                  <v:imagedata r:id="rId26" o:title=""/>
                  <v:path arrowok="t"/>
                </v:shape>
                <v:rect id="Rectángulo 15" o:spid="_x0000_s1028" style="position:absolute;top:20193;width:3743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SXwQAAANsAAAAPAAAAZHJzL2Rvd25yZXYueG1sRI9Bi8Iw&#10;EIXvC/6HMIK3NVVw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PMLRJfBAAAA2wAAAA8AAAAA&#10;AAAAAAAAAAAABwIAAGRycy9kb3ducmV2LnhtbFBLBQYAAAAAAwADALcAAAD1AgAAAAA=&#10;" filled="f" strokecolor="red" strokeweight="1pt"/>
              </v:group>
            </w:pict>
          </mc:Fallback>
        </mc:AlternateContent>
      </w:r>
      <w:r w:rsidR="00775211">
        <w:t>En este paquete solo se utiliza para probar si las operaciones del paquete de servicios funcionan correctamente.</w:t>
      </w:r>
    </w:p>
    <w:p w14:paraId="4B131653" w14:textId="77777777" w:rsidR="00775211" w:rsidRDefault="00775211" w:rsidP="00775211">
      <w:pPr>
        <w:pStyle w:val="04Cuerpodetexto"/>
      </w:pPr>
    </w:p>
    <w:p w14:paraId="364C42BF" w14:textId="77777777" w:rsidR="00775211" w:rsidRDefault="00775211" w:rsidP="00775211">
      <w:pPr>
        <w:pStyle w:val="04Cuerpodetexto"/>
      </w:pPr>
    </w:p>
    <w:p w14:paraId="26A97600" w14:textId="77777777" w:rsidR="00775211" w:rsidRDefault="00775211" w:rsidP="00775211">
      <w:pPr>
        <w:pStyle w:val="04Cuerpodetexto"/>
      </w:pPr>
    </w:p>
    <w:p w14:paraId="4E20A4F5" w14:textId="77777777" w:rsidR="00775211" w:rsidRDefault="00775211" w:rsidP="00775211">
      <w:pPr>
        <w:pStyle w:val="04Cuerpodetexto"/>
      </w:pPr>
    </w:p>
    <w:p w14:paraId="5565255E" w14:textId="77777777" w:rsidR="00775211" w:rsidRDefault="00775211" w:rsidP="00775211">
      <w:pPr>
        <w:pStyle w:val="04Cuerpodetexto"/>
      </w:pPr>
    </w:p>
    <w:p w14:paraId="2457633D" w14:textId="77777777" w:rsidR="00775211" w:rsidRDefault="00775211" w:rsidP="00775211">
      <w:pPr>
        <w:pStyle w:val="04Cuerpodetexto"/>
      </w:pPr>
    </w:p>
    <w:p w14:paraId="4786D7B4" w14:textId="77777777" w:rsidR="00775211" w:rsidRDefault="00775211" w:rsidP="00775211">
      <w:pPr>
        <w:pStyle w:val="04Cuerpodetexto"/>
      </w:pPr>
    </w:p>
    <w:p w14:paraId="1B0DE53E" w14:textId="77777777" w:rsidR="00775211" w:rsidRDefault="00775211" w:rsidP="00775211">
      <w:pPr>
        <w:pStyle w:val="04Cuerpodetexto"/>
      </w:pPr>
    </w:p>
    <w:p w14:paraId="7F202E9F" w14:textId="77777777" w:rsidR="00775211" w:rsidRDefault="00775211" w:rsidP="00775211">
      <w:pPr>
        <w:pStyle w:val="04Cuerpodetexto"/>
      </w:pPr>
    </w:p>
    <w:p w14:paraId="10A98552" w14:textId="77777777" w:rsidR="00775211" w:rsidRDefault="00775211" w:rsidP="00775211">
      <w:pPr>
        <w:pStyle w:val="04Cuerpodetexto"/>
      </w:pPr>
    </w:p>
    <w:p w14:paraId="526C627F" w14:textId="77777777" w:rsidR="00775211" w:rsidRDefault="00775211" w:rsidP="00775211">
      <w:pPr>
        <w:pStyle w:val="04Cuerpodetexto"/>
      </w:pPr>
    </w:p>
    <w:p w14:paraId="230B7576" w14:textId="77777777" w:rsidR="00775211" w:rsidRDefault="00F61A38" w:rsidP="005F562A">
      <w:pPr>
        <w:pStyle w:val="02TtuloNivel2"/>
      </w:pPr>
      <w:bookmarkStart w:id="12" w:name="_Toc32952966"/>
      <w:r>
        <w:t>Paquete de control</w:t>
      </w:r>
      <w:r w:rsidR="005F562A">
        <w:t>(pe.uni.impuestoalarenta.controller)</w:t>
      </w:r>
      <w:bookmarkEnd w:id="12"/>
    </w:p>
    <w:p w14:paraId="09A5E2BF" w14:textId="77777777" w:rsidR="00F61A38" w:rsidRDefault="00F61A38" w:rsidP="00F61A38">
      <w:pPr>
        <w:pStyle w:val="04Cuerpodetexto"/>
        <w:ind w:left="680"/>
      </w:pPr>
      <w:r>
        <w:rPr>
          <w:noProof/>
          <w:lang w:eastAsia="es-PE"/>
        </w:rPr>
        <w:drawing>
          <wp:anchor distT="0" distB="0" distL="114300" distR="114300" simplePos="0" relativeHeight="251687936" behindDoc="0" locked="0" layoutInCell="1" allowOverlap="1" wp14:anchorId="77EAEA57" wp14:editId="0A2D08AA">
            <wp:simplePos x="0" y="0"/>
            <wp:positionH relativeFrom="column">
              <wp:posOffset>529590</wp:posOffset>
            </wp:positionH>
            <wp:positionV relativeFrom="paragraph">
              <wp:posOffset>370205</wp:posOffset>
            </wp:positionV>
            <wp:extent cx="5035617" cy="32766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17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este paquete sirve como un intermediario entre el paquete servicios y el paquete vista, siguiendo el patrón de diseño MVC.</w:t>
      </w:r>
    </w:p>
    <w:p w14:paraId="3BF879AD" w14:textId="77777777" w:rsidR="00F61A38" w:rsidRDefault="00F61A38" w:rsidP="00F61A38">
      <w:pPr>
        <w:pStyle w:val="04Cuerpodetexto"/>
        <w:ind w:left="680"/>
      </w:pPr>
    </w:p>
    <w:p w14:paraId="4660B5D8" w14:textId="77777777" w:rsidR="00F61A38" w:rsidRDefault="00F61A38" w:rsidP="00F61A38">
      <w:pPr>
        <w:pStyle w:val="04Cuerpodetexto"/>
        <w:ind w:left="680"/>
      </w:pPr>
    </w:p>
    <w:p w14:paraId="072CEAB3" w14:textId="77777777" w:rsidR="00F61A38" w:rsidRDefault="00F61A38" w:rsidP="00F61A38">
      <w:pPr>
        <w:pStyle w:val="04Cuerpodetexto"/>
        <w:ind w:left="680"/>
      </w:pPr>
    </w:p>
    <w:p w14:paraId="61349697" w14:textId="77777777" w:rsidR="00F61A38" w:rsidRDefault="00F61A38" w:rsidP="00F61A38">
      <w:pPr>
        <w:pStyle w:val="04Cuerpodetexto"/>
        <w:ind w:left="680"/>
      </w:pPr>
    </w:p>
    <w:p w14:paraId="3981F639" w14:textId="77777777" w:rsidR="00F61A38" w:rsidRDefault="00F61A38" w:rsidP="00F61A38">
      <w:pPr>
        <w:pStyle w:val="04Cuerpodetexto"/>
        <w:ind w:left="680"/>
      </w:pPr>
    </w:p>
    <w:p w14:paraId="49CFBA9A" w14:textId="77777777" w:rsidR="00F61A38" w:rsidRDefault="00F61A38" w:rsidP="00F61A38">
      <w:pPr>
        <w:pStyle w:val="04Cuerpodetexto"/>
        <w:ind w:left="680"/>
      </w:pPr>
    </w:p>
    <w:p w14:paraId="4136943D" w14:textId="77777777" w:rsidR="00F61A38" w:rsidRDefault="00F61A38" w:rsidP="00F61A38">
      <w:pPr>
        <w:pStyle w:val="04Cuerpodetexto"/>
        <w:ind w:left="680"/>
      </w:pPr>
    </w:p>
    <w:p w14:paraId="65E1D062" w14:textId="77777777" w:rsidR="00F61A38" w:rsidRDefault="00F61A38" w:rsidP="00F61A38">
      <w:pPr>
        <w:pStyle w:val="04Cuerpodetexto"/>
        <w:ind w:left="680"/>
      </w:pPr>
    </w:p>
    <w:p w14:paraId="230432D8" w14:textId="77777777" w:rsidR="00F61A38" w:rsidRDefault="00F61A38" w:rsidP="00F61A38">
      <w:pPr>
        <w:pStyle w:val="04Cuerpodetexto"/>
        <w:ind w:left="680"/>
      </w:pPr>
    </w:p>
    <w:p w14:paraId="731F49E1" w14:textId="77777777" w:rsidR="00F61A38" w:rsidRDefault="00F61A38" w:rsidP="00F61A38">
      <w:pPr>
        <w:pStyle w:val="04Cuerpodetexto"/>
        <w:ind w:left="680"/>
      </w:pPr>
    </w:p>
    <w:p w14:paraId="12622C89" w14:textId="77777777" w:rsidR="00F61A38" w:rsidRDefault="00F61A38" w:rsidP="00F61A38">
      <w:pPr>
        <w:pStyle w:val="04Cuerpodetexto"/>
        <w:ind w:left="680"/>
      </w:pPr>
    </w:p>
    <w:p w14:paraId="5B53378B" w14:textId="77777777" w:rsidR="00F61A38" w:rsidRDefault="00F61A38" w:rsidP="00F61A38">
      <w:pPr>
        <w:pStyle w:val="04Cuerpodetexto"/>
        <w:ind w:left="680"/>
      </w:pPr>
    </w:p>
    <w:p w14:paraId="2286BD0B" w14:textId="77777777" w:rsidR="00F61A38" w:rsidRDefault="00F61A38" w:rsidP="00F61A38">
      <w:pPr>
        <w:pStyle w:val="04Cuerpodetexto"/>
        <w:ind w:left="680"/>
      </w:pPr>
    </w:p>
    <w:p w14:paraId="260F17E7" w14:textId="77777777" w:rsidR="00F61A38" w:rsidRDefault="00F61A38" w:rsidP="00F61A38">
      <w:pPr>
        <w:pStyle w:val="04Cuerpodetexto"/>
        <w:ind w:left="680"/>
      </w:pPr>
    </w:p>
    <w:p w14:paraId="2C14C8A5" w14:textId="77777777" w:rsidR="00F61A38" w:rsidRDefault="00F61A38" w:rsidP="00F61A38">
      <w:pPr>
        <w:pStyle w:val="04Cuerpodetexto"/>
        <w:ind w:left="680"/>
      </w:pPr>
    </w:p>
    <w:p w14:paraId="34621F9C" w14:textId="77777777" w:rsidR="00F61A38" w:rsidRDefault="00F61A38" w:rsidP="005F562A">
      <w:pPr>
        <w:pStyle w:val="02TtuloNivel2"/>
      </w:pPr>
      <w:bookmarkStart w:id="13" w:name="_Toc32952967"/>
      <w:r>
        <w:lastRenderedPageBreak/>
        <w:t>Paquete de vista</w:t>
      </w:r>
      <w:r w:rsidR="005F562A">
        <w:t>(pe.uni.impuestoalarenta.view)</w:t>
      </w:r>
      <w:bookmarkEnd w:id="13"/>
    </w:p>
    <w:p w14:paraId="336369F5" w14:textId="77777777" w:rsidR="00F61A38" w:rsidRDefault="00B00043" w:rsidP="00F61A38">
      <w:pPr>
        <w:pStyle w:val="04Cuerpodetexto"/>
        <w:ind w:left="680"/>
      </w:pPr>
      <w:r>
        <w:rPr>
          <w:noProof/>
          <w:lang w:eastAsia="es-PE"/>
        </w:rPr>
        <w:drawing>
          <wp:anchor distT="0" distB="0" distL="114300" distR="114300" simplePos="0" relativeHeight="251692032" behindDoc="0" locked="0" layoutInCell="1" allowOverlap="1" wp14:anchorId="7CB21B60" wp14:editId="57D125DD">
            <wp:simplePos x="0" y="0"/>
            <wp:positionH relativeFrom="column">
              <wp:posOffset>1361440</wp:posOffset>
            </wp:positionH>
            <wp:positionV relativeFrom="paragraph">
              <wp:posOffset>245110</wp:posOffset>
            </wp:positionV>
            <wp:extent cx="3075678" cy="22288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67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A38">
        <w:t xml:space="preserve">Este paquete contiene a la interfaz grafica del programa, </w:t>
      </w:r>
      <w:r>
        <w:t>que es la que interactúa con el usuario.</w:t>
      </w:r>
    </w:p>
    <w:p w14:paraId="07E49E05" w14:textId="77777777" w:rsidR="00B00043" w:rsidRDefault="00B00043" w:rsidP="00F61A38">
      <w:pPr>
        <w:pStyle w:val="04Cuerpodetexto"/>
        <w:ind w:left="680"/>
      </w:pPr>
    </w:p>
    <w:p w14:paraId="688EDA44" w14:textId="77777777" w:rsidR="00B00043" w:rsidRDefault="00B00043" w:rsidP="00F61A38">
      <w:pPr>
        <w:pStyle w:val="04Cuerpodetexto"/>
        <w:ind w:left="680"/>
      </w:pPr>
    </w:p>
    <w:p w14:paraId="4B58423D" w14:textId="77777777" w:rsidR="00B00043" w:rsidRDefault="00B00043" w:rsidP="00F61A38">
      <w:pPr>
        <w:pStyle w:val="04Cuerpodetexto"/>
        <w:ind w:left="680"/>
      </w:pPr>
    </w:p>
    <w:p w14:paraId="13F1E858" w14:textId="77777777" w:rsidR="00B00043" w:rsidRDefault="00B00043" w:rsidP="00F61A38">
      <w:pPr>
        <w:pStyle w:val="04Cuerpodetexto"/>
        <w:ind w:left="680"/>
      </w:pPr>
    </w:p>
    <w:p w14:paraId="426B24B3" w14:textId="77777777" w:rsidR="00B00043" w:rsidRDefault="00B00043" w:rsidP="00F61A38">
      <w:pPr>
        <w:pStyle w:val="04Cuerpodetexto"/>
        <w:ind w:left="680"/>
      </w:pPr>
    </w:p>
    <w:p w14:paraId="236BD1BA" w14:textId="77777777" w:rsidR="00B00043" w:rsidRDefault="00B00043" w:rsidP="00F61A38">
      <w:pPr>
        <w:pStyle w:val="04Cuerpodetexto"/>
        <w:ind w:left="680"/>
      </w:pPr>
    </w:p>
    <w:p w14:paraId="7A599938" w14:textId="77777777" w:rsidR="00B00043" w:rsidRDefault="00B00043" w:rsidP="00F61A38">
      <w:pPr>
        <w:pStyle w:val="04Cuerpodetexto"/>
        <w:ind w:left="680"/>
      </w:pPr>
    </w:p>
    <w:p w14:paraId="5A57F294" w14:textId="77777777" w:rsidR="00B00043" w:rsidRDefault="005F562A" w:rsidP="00F61A38">
      <w:pPr>
        <w:pStyle w:val="04Cuerpodetexto"/>
        <w:ind w:left="680"/>
      </w:pPr>
      <w:r>
        <w:rPr>
          <w:noProof/>
          <w:lang w:eastAsia="es-PE"/>
        </w:rPr>
        <w:drawing>
          <wp:anchor distT="0" distB="0" distL="114300" distR="114300" simplePos="0" relativeHeight="251697152" behindDoc="0" locked="0" layoutInCell="1" allowOverlap="1" wp14:anchorId="0DA67005" wp14:editId="45243666">
            <wp:simplePos x="0" y="0"/>
            <wp:positionH relativeFrom="column">
              <wp:posOffset>664845</wp:posOffset>
            </wp:positionH>
            <wp:positionV relativeFrom="paragraph">
              <wp:posOffset>279400</wp:posOffset>
            </wp:positionV>
            <wp:extent cx="4725670" cy="393001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1EDB5" w14:textId="77777777" w:rsidR="00B00043" w:rsidRDefault="00B00043" w:rsidP="00F61A38">
      <w:pPr>
        <w:pStyle w:val="04Cuerpodetexto"/>
        <w:ind w:left="680"/>
      </w:pPr>
    </w:p>
    <w:p w14:paraId="14091FB5" w14:textId="77777777" w:rsidR="00B00043" w:rsidRPr="00F61A38" w:rsidRDefault="00B00043" w:rsidP="00F61A38">
      <w:pPr>
        <w:pStyle w:val="04Cuerpodetexto"/>
        <w:ind w:left="680"/>
      </w:pPr>
    </w:p>
    <w:p w14:paraId="3D122C69" w14:textId="77777777" w:rsidR="00F61A38" w:rsidRDefault="00F61A38" w:rsidP="00F61A38">
      <w:pPr>
        <w:pStyle w:val="04Cuerpodetexto"/>
        <w:ind w:left="680"/>
      </w:pPr>
    </w:p>
    <w:p w14:paraId="7D3E80D2" w14:textId="77777777" w:rsidR="00F61A38" w:rsidRDefault="00F61A38" w:rsidP="00F61A38">
      <w:pPr>
        <w:pStyle w:val="04Cuerpodetexto"/>
        <w:ind w:left="680"/>
      </w:pPr>
    </w:p>
    <w:p w14:paraId="61E0FFD5" w14:textId="77777777" w:rsidR="005F562A" w:rsidRDefault="005F562A" w:rsidP="00F61A38">
      <w:pPr>
        <w:pStyle w:val="04Cuerpodetexto"/>
        <w:ind w:left="680"/>
      </w:pPr>
    </w:p>
    <w:p w14:paraId="0FC37ED9" w14:textId="77777777" w:rsidR="005F562A" w:rsidRDefault="005F562A" w:rsidP="00F61A38">
      <w:pPr>
        <w:pStyle w:val="04Cuerpodetexto"/>
        <w:ind w:left="680"/>
      </w:pPr>
    </w:p>
    <w:p w14:paraId="59E616F5" w14:textId="77777777" w:rsidR="005F562A" w:rsidRDefault="005F562A" w:rsidP="00F61A38">
      <w:pPr>
        <w:pStyle w:val="04Cuerpodetexto"/>
        <w:ind w:left="680"/>
      </w:pPr>
    </w:p>
    <w:p w14:paraId="6B0BA3D2" w14:textId="77777777" w:rsidR="005F562A" w:rsidRDefault="005F562A" w:rsidP="00F61A38">
      <w:pPr>
        <w:pStyle w:val="04Cuerpodetexto"/>
        <w:ind w:left="680"/>
      </w:pPr>
    </w:p>
    <w:p w14:paraId="3898A1EE" w14:textId="77777777" w:rsidR="005F562A" w:rsidRDefault="005F562A" w:rsidP="00F61A38">
      <w:pPr>
        <w:pStyle w:val="04Cuerpodetexto"/>
        <w:ind w:left="680"/>
      </w:pPr>
    </w:p>
    <w:p w14:paraId="5288FE01" w14:textId="77777777" w:rsidR="005F562A" w:rsidRDefault="005F562A" w:rsidP="00F61A38">
      <w:pPr>
        <w:pStyle w:val="04Cuerpodetexto"/>
        <w:ind w:left="680"/>
      </w:pPr>
    </w:p>
    <w:p w14:paraId="6C853E55" w14:textId="77777777" w:rsidR="005F562A" w:rsidRDefault="005F562A" w:rsidP="00F61A38">
      <w:pPr>
        <w:pStyle w:val="04Cuerpodetexto"/>
        <w:ind w:left="680"/>
      </w:pPr>
    </w:p>
    <w:p w14:paraId="4EB53824" w14:textId="77777777" w:rsidR="005F562A" w:rsidRDefault="005F562A" w:rsidP="00F61A38">
      <w:pPr>
        <w:pStyle w:val="04Cuerpodetexto"/>
        <w:ind w:left="680"/>
      </w:pPr>
    </w:p>
    <w:p w14:paraId="1937A143" w14:textId="77777777" w:rsidR="005F562A" w:rsidRDefault="005F562A" w:rsidP="00F61A38">
      <w:pPr>
        <w:pStyle w:val="04Cuerpodetexto"/>
        <w:ind w:left="680"/>
      </w:pPr>
    </w:p>
    <w:p w14:paraId="06323533" w14:textId="77777777" w:rsidR="005F562A" w:rsidRPr="00F61A38" w:rsidRDefault="005F562A" w:rsidP="00F61A38">
      <w:pPr>
        <w:pStyle w:val="04Cuerpodetexto"/>
        <w:ind w:left="680"/>
      </w:pPr>
    </w:p>
    <w:p w14:paraId="4F2F9F4C" w14:textId="77777777" w:rsidR="00775211" w:rsidRDefault="00775211" w:rsidP="00775211">
      <w:pPr>
        <w:pStyle w:val="04Cuerpodetexto"/>
      </w:pPr>
    </w:p>
    <w:p w14:paraId="70FF022B" w14:textId="77777777" w:rsidR="005F562A" w:rsidRDefault="005F562A" w:rsidP="00775211">
      <w:pPr>
        <w:pStyle w:val="04Cuerpodetexto"/>
      </w:pPr>
    </w:p>
    <w:p w14:paraId="02032A7B" w14:textId="77777777" w:rsidR="005F562A" w:rsidRDefault="005F562A" w:rsidP="00775211">
      <w:pPr>
        <w:pStyle w:val="04Cuerpodetexto"/>
      </w:pPr>
    </w:p>
    <w:p w14:paraId="4E8151BA" w14:textId="77777777" w:rsidR="005F562A" w:rsidRDefault="005F562A" w:rsidP="00775211">
      <w:pPr>
        <w:pStyle w:val="04Cuerpodetexto"/>
      </w:pPr>
    </w:p>
    <w:p w14:paraId="52292A62" w14:textId="77777777" w:rsidR="005F562A" w:rsidRDefault="005F562A" w:rsidP="00775211">
      <w:pPr>
        <w:pStyle w:val="04Cuerpodetexto"/>
      </w:pPr>
    </w:p>
    <w:p w14:paraId="104BCBF8" w14:textId="77777777" w:rsidR="005F562A" w:rsidRDefault="005F562A" w:rsidP="00775211">
      <w:pPr>
        <w:pStyle w:val="04Cuerpodetexto"/>
      </w:pPr>
    </w:p>
    <w:p w14:paraId="46DC9ED1" w14:textId="77777777" w:rsidR="004609EE" w:rsidRDefault="003859FC" w:rsidP="00775211">
      <w:pPr>
        <w:pStyle w:val="04Cuerpodetexto"/>
      </w:pPr>
      <w:r>
        <w:br w:type="page"/>
      </w:r>
    </w:p>
    <w:p w14:paraId="18C59AD5" w14:textId="77777777" w:rsidR="00AE6065" w:rsidRDefault="00B02E3A" w:rsidP="00AE6065">
      <w:pPr>
        <w:pStyle w:val="00TtuloNivel1"/>
      </w:pPr>
      <w:bookmarkStart w:id="14" w:name="_Toc32952968"/>
      <w:r>
        <w:lastRenderedPageBreak/>
        <w:t>Conclusiones</w:t>
      </w:r>
      <w:bookmarkEnd w:id="14"/>
    </w:p>
    <w:p w14:paraId="6FD1AE39" w14:textId="77777777" w:rsidR="00D7311D" w:rsidRDefault="00E73B45" w:rsidP="00E73B45">
      <w:pPr>
        <w:pStyle w:val="04Cuerpodetexto"/>
        <w:numPr>
          <w:ilvl w:val="0"/>
          <w:numId w:val="48"/>
        </w:numPr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 w:rsidRPr="00E73B45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Utilizar  los patrones de diseño  en Java nos permite tener el código bien organizado, legible y mantenible, además nos permite reutilizar código</w:t>
      </w:r>
      <w:r w:rsidR="00BB12D6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.</w:t>
      </w:r>
    </w:p>
    <w:p w14:paraId="5A15C089" w14:textId="77777777" w:rsidR="00BB12D6" w:rsidRPr="00E73B45" w:rsidRDefault="00BB12D6" w:rsidP="00E73B45">
      <w:pPr>
        <w:pStyle w:val="04Cuerpodetexto"/>
        <w:numPr>
          <w:ilvl w:val="0"/>
          <w:numId w:val="48"/>
        </w:numPr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 xml:space="preserve">Seguir estándares de </w:t>
      </w:r>
      <w:r w:rsidR="00257E81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programación</w:t>
      </w:r>
      <w:r w:rsidR="00B82058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 xml:space="preserve"> para el desarrollo de la aplicación nos permite tener organizado. </w:t>
      </w:r>
    </w:p>
    <w:p w14:paraId="0F881D1E" w14:textId="77777777" w:rsidR="00734282" w:rsidRDefault="00734282" w:rsidP="00017F67">
      <w:pPr>
        <w:pStyle w:val="04Cuerpodetexto"/>
        <w:rPr>
          <w:noProof/>
        </w:rPr>
      </w:pPr>
    </w:p>
    <w:p w14:paraId="73D1B71A" w14:textId="77777777" w:rsidR="001169AA" w:rsidRDefault="001169AA" w:rsidP="00017F67">
      <w:pPr>
        <w:pStyle w:val="04Cuerpodetexto"/>
        <w:rPr>
          <w:noProof/>
        </w:rPr>
      </w:pPr>
    </w:p>
    <w:p w14:paraId="4F6A4AEB" w14:textId="77777777" w:rsidR="00F10B05" w:rsidRDefault="00F10B05" w:rsidP="001169AA">
      <w:pPr>
        <w:pStyle w:val="04Cuerpodetexto"/>
      </w:pPr>
    </w:p>
    <w:p w14:paraId="3BC8F78E" w14:textId="77777777" w:rsidR="00D37DE4" w:rsidRDefault="00D37DE4" w:rsidP="00D37DE4">
      <w:pPr>
        <w:pStyle w:val="04Cuerpodetexto"/>
      </w:pPr>
    </w:p>
    <w:p w14:paraId="27CDE8CA" w14:textId="77777777" w:rsidR="00D37DE4" w:rsidRDefault="00D37DE4" w:rsidP="00D37DE4">
      <w:pPr>
        <w:pStyle w:val="04Cuerpodetexto"/>
      </w:pPr>
    </w:p>
    <w:p w14:paraId="21685DEF" w14:textId="77777777" w:rsidR="00D37DE4" w:rsidRDefault="00D37DE4" w:rsidP="00D37DE4">
      <w:pPr>
        <w:pStyle w:val="04Cuerpodetexto"/>
      </w:pPr>
    </w:p>
    <w:p w14:paraId="3BE8576A" w14:textId="77777777" w:rsidR="00D37DE4" w:rsidRDefault="00D37DE4" w:rsidP="00D37DE4">
      <w:pPr>
        <w:pStyle w:val="04Cuerpodetexto"/>
        <w:rPr>
          <w:color w:val="004254" w:themeColor="text1"/>
        </w:rPr>
      </w:pPr>
    </w:p>
    <w:p w14:paraId="5B6E632F" w14:textId="77777777" w:rsidR="00602871" w:rsidRDefault="00602871" w:rsidP="00D37DE4">
      <w:pPr>
        <w:pStyle w:val="04Cuerpodetexto"/>
        <w:rPr>
          <w:color w:val="004254" w:themeColor="text1"/>
        </w:rPr>
      </w:pPr>
    </w:p>
    <w:p w14:paraId="34DFEE92" w14:textId="77777777" w:rsidR="00602871" w:rsidRDefault="00602871" w:rsidP="00602871">
      <w:pPr>
        <w:pStyle w:val="00TtuloNivel1"/>
      </w:pPr>
      <w:bookmarkStart w:id="15" w:name="_Toc32952969"/>
      <w:r>
        <w:t>Re</w:t>
      </w:r>
      <w:r w:rsidR="00B02E3A">
        <w:t>comendaciones</w:t>
      </w:r>
      <w:bookmarkEnd w:id="15"/>
    </w:p>
    <w:p w14:paraId="0DD0317B" w14:textId="77777777" w:rsidR="00602871" w:rsidRPr="00E73B45" w:rsidRDefault="00E73B45" w:rsidP="00E73B45">
      <w:pPr>
        <w:pStyle w:val="04Cuerpodetexto"/>
        <w:numPr>
          <w:ilvl w:val="0"/>
          <w:numId w:val="48"/>
        </w:numPr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</w:pPr>
      <w:r w:rsidRPr="00E73B45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 xml:space="preserve">Lo importante de </w:t>
      </w:r>
      <w:r w:rsidR="00BB12D6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los patrones de diseño</w:t>
      </w:r>
      <w:r w:rsidR="00257E81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 xml:space="preserve"> y los estándares de programación</w:t>
      </w:r>
      <w:r w:rsidRPr="00E73B45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 xml:space="preserve"> </w:t>
      </w:r>
      <w:r w:rsidR="00257E81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>nos</w:t>
      </w:r>
      <w:r w:rsidRPr="00E73B45">
        <w:rPr>
          <w:rFonts w:eastAsiaTheme="minorEastAsia" w:cs="Times New Roman"/>
          <w:bCs w:val="0"/>
          <w:color w:val="004254" w:themeColor="text1"/>
          <w:kern w:val="0"/>
          <w:sz w:val="24"/>
          <w:szCs w:val="20"/>
          <w:lang w:eastAsia="zh-CN"/>
        </w:rPr>
        <w:t xml:space="preserve"> permite dividir en partes, que de alguna manera son independientes, si por ejemplo hago algún cambio el modelo no afectaría a la vista o si hay algún cambio sería mínimo.</w:t>
      </w:r>
    </w:p>
    <w:p w14:paraId="0706F861" w14:textId="77777777" w:rsidR="004D408F" w:rsidRDefault="004D408F" w:rsidP="00D37DE4">
      <w:pPr>
        <w:pStyle w:val="04Cuerpodetexto"/>
        <w:rPr>
          <w:color w:val="004254" w:themeColor="text1"/>
        </w:rPr>
      </w:pPr>
    </w:p>
    <w:p w14:paraId="317359A9" w14:textId="77777777" w:rsidR="004D408F" w:rsidRPr="00D37DE4" w:rsidRDefault="004D408F" w:rsidP="00D37DE4">
      <w:pPr>
        <w:pStyle w:val="04Cuerpodetexto"/>
        <w:rPr>
          <w:color w:val="004254" w:themeColor="text1"/>
        </w:rPr>
        <w:sectPr w:rsidR="004D408F" w:rsidRPr="00D37DE4" w:rsidSect="00E37B86">
          <w:headerReference w:type="default" r:id="rId30"/>
          <w:footerReference w:type="default" r:id="rId31"/>
          <w:pgSz w:w="11906" w:h="16838"/>
          <w:pgMar w:top="1542" w:right="1276" w:bottom="1542" w:left="1276" w:header="737" w:footer="737" w:gutter="0"/>
          <w:pgNumType w:start="1"/>
          <w:cols w:space="708"/>
          <w:docGrid w:linePitch="360"/>
        </w:sectPr>
      </w:pPr>
    </w:p>
    <w:p w14:paraId="3143799E" w14:textId="77777777" w:rsidR="003859FC" w:rsidRDefault="003859FC" w:rsidP="00E5551F"/>
    <w:p w14:paraId="049D7858" w14:textId="77777777" w:rsidR="00126DAA" w:rsidRDefault="00126DAA" w:rsidP="00E5551F"/>
    <w:p w14:paraId="281E888F" w14:textId="77777777" w:rsidR="00620841" w:rsidRDefault="00620841" w:rsidP="00E5551F"/>
    <w:p w14:paraId="36699F74" w14:textId="77777777" w:rsidR="00620841" w:rsidRDefault="00620841" w:rsidP="00E5551F"/>
    <w:p w14:paraId="0D170640" w14:textId="77777777" w:rsidR="00620841" w:rsidRDefault="00620841" w:rsidP="00E5551F"/>
    <w:p w14:paraId="47578850" w14:textId="77777777" w:rsidR="00304D65" w:rsidRDefault="00304D65" w:rsidP="00E5551F"/>
    <w:p w14:paraId="04152E59" w14:textId="77777777" w:rsidR="00304D65" w:rsidRDefault="00304D65" w:rsidP="00E5551F"/>
    <w:p w14:paraId="3B9FB22C" w14:textId="77777777" w:rsidR="00304D65" w:rsidRDefault="00304D65" w:rsidP="00E5551F"/>
    <w:p w14:paraId="78831168" w14:textId="77777777" w:rsidR="00304D65" w:rsidRDefault="00304D65" w:rsidP="00E5551F"/>
    <w:p w14:paraId="573FB14D" w14:textId="77777777" w:rsidR="00304D65" w:rsidRDefault="00304D65" w:rsidP="00E5551F"/>
    <w:p w14:paraId="4181ADD1" w14:textId="77777777" w:rsidR="00304D65" w:rsidRDefault="00304D65" w:rsidP="00E5551F"/>
    <w:p w14:paraId="26F5F269" w14:textId="77777777" w:rsidR="00620841" w:rsidRDefault="00620841" w:rsidP="00E5551F"/>
    <w:p w14:paraId="4461648F" w14:textId="77777777" w:rsidR="00620841" w:rsidRDefault="00620841" w:rsidP="00E5551F"/>
    <w:p w14:paraId="675BA78D" w14:textId="77777777" w:rsidR="00620841" w:rsidRDefault="00620841" w:rsidP="00E5551F"/>
    <w:p w14:paraId="4237B1C0" w14:textId="77777777" w:rsidR="00126DAA" w:rsidRDefault="00191CF4" w:rsidP="00E5551F">
      <w:r>
        <w:lastRenderedPageBreak/>
        <w:t>Bibliografía</w:t>
      </w:r>
    </w:p>
    <w:p w14:paraId="6DAAF14F" w14:textId="77777777" w:rsidR="00126DAA" w:rsidRDefault="00126DAA" w:rsidP="00E5551F"/>
    <w:p w14:paraId="51F84661" w14:textId="77777777" w:rsidR="00620841" w:rsidRDefault="00126DAA" w:rsidP="00E5551F">
      <w:pPr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JRE: es un conjunto de utilidades que permite la ejecución de programas Java</w:t>
      </w:r>
    </w:p>
    <w:p w14:paraId="3CB0D99F" w14:textId="77777777" w:rsidR="00B14CA4" w:rsidRDefault="00330C19" w:rsidP="00E5551F">
      <w:pPr>
        <w:rPr>
          <w:color w:val="222222"/>
          <w:sz w:val="21"/>
          <w:szCs w:val="21"/>
          <w:shd w:val="clear" w:color="auto" w:fill="FFFFFF"/>
        </w:rPr>
      </w:pPr>
      <w:hyperlink r:id="rId32" w:history="1">
        <w:r w:rsidR="00B14CA4">
          <w:rPr>
            <w:rStyle w:val="Hipervnculo"/>
          </w:rPr>
          <w:t>https://peru21.pe/economia/sepa-como-declarar-el-impuesto-a-la-renta-noticia/</w:t>
        </w:r>
      </w:hyperlink>
    </w:p>
    <w:p w14:paraId="67996F31" w14:textId="77777777" w:rsidR="00304D65" w:rsidRDefault="00330C19" w:rsidP="00E5551F">
      <w:hyperlink r:id="rId33" w:history="1">
        <w:r w:rsidR="00304D65" w:rsidRPr="00483A25">
          <w:rPr>
            <w:rStyle w:val="Hipervnculo"/>
          </w:rPr>
          <w:t>http://renta.sunat.gob.pe/personas/renta-de-cuarta-categoria</w:t>
        </w:r>
      </w:hyperlink>
    </w:p>
    <w:p w14:paraId="044BA11E" w14:textId="77777777" w:rsidR="00304D65" w:rsidRDefault="00330C19" w:rsidP="00E5551F">
      <w:hyperlink r:id="rId34" w:history="1">
        <w:r w:rsidR="00304D65">
          <w:rPr>
            <w:rStyle w:val="Hipervnculo"/>
          </w:rPr>
          <w:t>http://renta.sunat.gob.pe/personas/rentas-de-quinta-categoria</w:t>
        </w:r>
      </w:hyperlink>
    </w:p>
    <w:p w14:paraId="6470A81B" w14:textId="77777777" w:rsidR="00304D65" w:rsidRDefault="00330C19" w:rsidP="00E5551F">
      <w:hyperlink r:id="rId35" w:history="1">
        <w:r w:rsidR="00304D65">
          <w:rPr>
            <w:rStyle w:val="Hipervnculo"/>
          </w:rPr>
          <w:t>http://renta.sunat.gob.pe/sites/default/files/archivos/CUARTA_QUINTA_2019.pdf</w:t>
        </w:r>
      </w:hyperlink>
    </w:p>
    <w:p w14:paraId="50EDF417" w14:textId="77777777" w:rsidR="00620841" w:rsidRPr="00620841" w:rsidRDefault="00620841" w:rsidP="00620841"/>
    <w:p w14:paraId="53B9FFDB" w14:textId="77777777" w:rsidR="00620841" w:rsidRPr="00620841" w:rsidRDefault="00620841" w:rsidP="00620841"/>
    <w:p w14:paraId="219944CF" w14:textId="77777777" w:rsidR="00620841" w:rsidRPr="00620841" w:rsidRDefault="00620841" w:rsidP="00620841"/>
    <w:p w14:paraId="0FF18149" w14:textId="77777777" w:rsidR="00620841" w:rsidRPr="00620841" w:rsidRDefault="00620841" w:rsidP="00620841"/>
    <w:p w14:paraId="3EF976F5" w14:textId="77777777" w:rsidR="00620841" w:rsidRPr="00620841" w:rsidRDefault="00620841" w:rsidP="00620841"/>
    <w:p w14:paraId="035559A4" w14:textId="77777777" w:rsidR="00620841" w:rsidRPr="00620841" w:rsidRDefault="00620841" w:rsidP="00620841"/>
    <w:p w14:paraId="7C5CAABD" w14:textId="77777777" w:rsidR="00620841" w:rsidRPr="00620841" w:rsidRDefault="00620841" w:rsidP="00620841"/>
    <w:p w14:paraId="0A0EFD6A" w14:textId="77777777" w:rsidR="00620841" w:rsidRPr="00620841" w:rsidRDefault="00620841" w:rsidP="00620841"/>
    <w:p w14:paraId="7C1C9383" w14:textId="77777777" w:rsidR="00620841" w:rsidRPr="00620841" w:rsidRDefault="00620841" w:rsidP="00620841"/>
    <w:p w14:paraId="6F53F7C8" w14:textId="77777777" w:rsidR="00620841" w:rsidRPr="00620841" w:rsidRDefault="00620841" w:rsidP="00620841"/>
    <w:p w14:paraId="0355A2C7" w14:textId="77777777" w:rsidR="00620841" w:rsidRPr="00620841" w:rsidRDefault="00620841" w:rsidP="00620841"/>
    <w:p w14:paraId="07526E29" w14:textId="77777777" w:rsidR="00620841" w:rsidRPr="00620841" w:rsidRDefault="00620841" w:rsidP="00620841"/>
    <w:p w14:paraId="0058C169" w14:textId="77777777" w:rsidR="00620841" w:rsidRPr="00620841" w:rsidRDefault="00620841" w:rsidP="00620841"/>
    <w:p w14:paraId="68009A8E" w14:textId="77777777" w:rsidR="00620841" w:rsidRPr="00620841" w:rsidRDefault="00620841" w:rsidP="00620841"/>
    <w:p w14:paraId="7A362961" w14:textId="77777777" w:rsidR="00620841" w:rsidRPr="00620841" w:rsidRDefault="00620841" w:rsidP="00620841"/>
    <w:p w14:paraId="0ADE56C4" w14:textId="77777777" w:rsidR="00620841" w:rsidRPr="00620841" w:rsidRDefault="00620841" w:rsidP="00620841"/>
    <w:p w14:paraId="0EB35FAB" w14:textId="77777777" w:rsidR="00620841" w:rsidRPr="00620841" w:rsidRDefault="00620841" w:rsidP="00620841"/>
    <w:p w14:paraId="1269DB05" w14:textId="77777777" w:rsidR="00620841" w:rsidRPr="00620841" w:rsidRDefault="00620841" w:rsidP="00620841"/>
    <w:p w14:paraId="020415A1" w14:textId="77777777" w:rsidR="00620841" w:rsidRPr="00620841" w:rsidRDefault="00620841" w:rsidP="00620841"/>
    <w:p w14:paraId="71BE678D" w14:textId="77777777" w:rsidR="00620841" w:rsidRDefault="00620841" w:rsidP="00620841"/>
    <w:p w14:paraId="3097708E" w14:textId="77777777" w:rsidR="00126DAA" w:rsidRPr="00620841" w:rsidRDefault="00126DAA" w:rsidP="00620841">
      <w:pPr>
        <w:jc w:val="right"/>
      </w:pPr>
    </w:p>
    <w:sectPr w:rsidR="00126DAA" w:rsidRPr="00620841" w:rsidSect="000D380B">
      <w:headerReference w:type="default" r:id="rId36"/>
      <w:footerReference w:type="default" r:id="rId37"/>
      <w:type w:val="continuous"/>
      <w:pgSz w:w="11906" w:h="16838"/>
      <w:pgMar w:top="851" w:right="851" w:bottom="851" w:left="851" w:header="340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DE8E8" w14:textId="77777777" w:rsidR="004513AC" w:rsidRDefault="004513AC" w:rsidP="00157DE6">
      <w:r>
        <w:separator/>
      </w:r>
    </w:p>
    <w:p w14:paraId="17DCDFAE" w14:textId="77777777" w:rsidR="004513AC" w:rsidRDefault="004513AC" w:rsidP="00157DE6"/>
  </w:endnote>
  <w:endnote w:type="continuationSeparator" w:id="0">
    <w:p w14:paraId="68A38B9D" w14:textId="77777777" w:rsidR="004513AC" w:rsidRDefault="004513AC" w:rsidP="00157DE6">
      <w:r>
        <w:continuationSeparator/>
      </w:r>
    </w:p>
    <w:p w14:paraId="653000C4" w14:textId="77777777" w:rsidR="004513AC" w:rsidRDefault="004513AC" w:rsidP="00157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FF35D" w14:textId="77777777" w:rsidR="00E90396" w:rsidRDefault="00E90396" w:rsidP="00157DE6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5982515" w14:textId="77777777" w:rsidR="00E90396" w:rsidRDefault="00E90396" w:rsidP="00157DE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6A6A6" w14:textId="77777777" w:rsidR="00E90396" w:rsidRDefault="000E56D4">
    <w:pPr>
      <w:pStyle w:val="Piedepgina"/>
    </w:pPr>
    <w:r>
      <w:rPr>
        <w:noProof/>
        <w:lang w:eastAsia="es-PE"/>
      </w:rPr>
      <mc:AlternateContent>
        <mc:Choice Requires="wpc">
          <w:drawing>
            <wp:anchor distT="0" distB="0" distL="114300" distR="114300" simplePos="0" relativeHeight="251669504" behindDoc="0" locked="0" layoutInCell="1" allowOverlap="1" wp14:anchorId="7DC78D5C" wp14:editId="6B86FB2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5725" cy="420370"/>
              <wp:effectExtent l="0" t="0" r="0" b="0"/>
              <wp:wrapNone/>
              <wp:docPr id="91" name="Lienzo 9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pic:pic xmlns:pic="http://schemas.openxmlformats.org/drawingml/2006/picture">
                      <pic:nvPicPr>
                        <pic:cNvPr id="71" name="7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021" y="0"/>
                          <a:ext cx="1313749" cy="420414"/>
                        </a:xfrm>
                        <a:prstGeom prst="rect">
                          <a:avLst/>
                        </a:prstGeom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3B016" id="Lienzo 91" o:spid="_x0000_s1026" editas="canvas" style="position:absolute;margin-left:55.55pt;margin-top:0;width:106.75pt;height:33.1pt;z-index:251669504;mso-position-horizontal:right;mso-position-horizontal-relative:margin;mso-position-vertical:bottom;mso-position-vertical-relative:margin" coordsize="13557,4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557;height:4203;visibility:visible;mso-wrap-style:square">
                <v:fill o:detectmouseclick="t"/>
                <v:path o:connecttype="none"/>
              </v:shape>
              <v:shape id="71 Imagen" o:spid="_x0000_s1028" type="#_x0000_t75" style="position:absolute;left:210;width:13137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">
                <v:imagedata r:id="rId2" o:title=""/>
                <v:path arrowok="t"/>
              </v:shape>
              <w10:wrap anchorx="margin" anchory="margin"/>
            </v:group>
          </w:pict>
        </mc:Fallback>
      </mc:AlternateContent>
    </w:r>
    <w:r w:rsidR="00E9039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2094" behindDoc="0" locked="0" layoutInCell="1" allowOverlap="1" wp14:anchorId="345D12CE" wp14:editId="71A73F60">
              <wp:simplePos x="0" y="0"/>
              <wp:positionH relativeFrom="column">
                <wp:posOffset>49847</wp:posOffset>
              </wp:positionH>
              <wp:positionV relativeFrom="paragraph">
                <wp:posOffset>-3290570</wp:posOffset>
              </wp:positionV>
              <wp:extent cx="2124000" cy="28800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00" cy="288000"/>
                      </a:xfrm>
                      <a:prstGeom prst="rect">
                        <a:avLst/>
                      </a:prstGeom>
                      <a:solidFill>
                        <a:srgbClr val="FBBB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A711B" id="Rectángulo 10" o:spid="_x0000_s1026" style="position:absolute;margin-left:3.9pt;margin-top:-259.1pt;width:167.25pt;height:22.7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" fillcolor="#fbbb21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9209" w14:textId="77777777" w:rsidR="00E90396" w:rsidRDefault="000E56D4" w:rsidP="00D65B32">
    <w:pPr>
      <w:pStyle w:val="Piedepginaypaginacin"/>
    </w:pPr>
    <w:r>
      <w:rPr>
        <w:noProof/>
        <w:lang w:val="es-PE" w:eastAsia="es-PE"/>
      </w:rPr>
      <mc:AlternateContent>
        <mc:Choice Requires="wpc">
          <w:drawing>
            <wp:anchor distT="0" distB="0" distL="114300" distR="114300" simplePos="0" relativeHeight="251671552" behindDoc="0" locked="0" layoutInCell="1" allowOverlap="1" wp14:anchorId="38373E36" wp14:editId="3A5A6CAB">
              <wp:simplePos x="0" y="0"/>
              <wp:positionH relativeFrom="margin">
                <wp:posOffset>-1270</wp:posOffset>
              </wp:positionH>
              <wp:positionV relativeFrom="margin">
                <wp:posOffset>9089390</wp:posOffset>
              </wp:positionV>
              <wp:extent cx="535940" cy="260350"/>
              <wp:effectExtent l="0" t="0" r="0" b="6350"/>
              <wp:wrapThrough wrapText="bothSides">
                <wp:wrapPolygon edited="0">
                  <wp:start x="0" y="0"/>
                  <wp:lineTo x="0" y="20546"/>
                  <wp:lineTo x="20730" y="20546"/>
                  <wp:lineTo x="20730" y="0"/>
                  <wp:lineTo x="0" y="0"/>
                </wp:wrapPolygon>
              </wp:wrapThrough>
              <wp:docPr id="19" name="Lienzo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pic:pic xmlns:pic="http://schemas.openxmlformats.org/drawingml/2006/picture">
                      <pic:nvPicPr>
                        <pic:cNvPr id="85" name="85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239" cy="260832"/>
                        </a:xfrm>
                        <a:prstGeom prst="rect">
                          <a:avLst/>
                        </a:prstGeom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C86FB0" id="Lienzo 19" o:spid="_x0000_s1026" editas="canvas" style="position:absolute;margin-left:-.1pt;margin-top:715.7pt;width:42.2pt;height:20.5pt;z-index:251671552;mso-position-horizontal-relative:margin;mso-position-vertical-relative:margin" coordsize="5359,2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359;height:2603;visibility:visible;mso-wrap-style:square">
                <v:fill o:detectmouseclick="t"/>
                <v:path o:connecttype="none"/>
              </v:shape>
              <v:shape id="85 Imagen" o:spid="_x0000_s1028" type="#_x0000_t75" style="position:absolute;width:5292;height:2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">
                <v:imagedata r:id="rId2" o:title=""/>
                <v:path arrowok="t"/>
              </v:shape>
              <w10:wrap type="through" anchorx="margin" anchory="margin"/>
            </v:group>
          </w:pict>
        </mc:Fallback>
      </mc:AlternateContent>
    </w:r>
    <w:r w:rsidR="00E903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A07A7CD" wp14:editId="52BD287B">
              <wp:simplePos x="0" y="0"/>
              <wp:positionH relativeFrom="column">
                <wp:posOffset>1080770</wp:posOffset>
              </wp:positionH>
              <wp:positionV relativeFrom="paragraph">
                <wp:posOffset>11430</wp:posOffset>
              </wp:positionV>
              <wp:extent cx="4324985" cy="284480"/>
              <wp:effectExtent l="0" t="0" r="18415" b="1270"/>
              <wp:wrapNone/>
              <wp:docPr id="1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98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5F149" w14:textId="77777777" w:rsidR="00E90396" w:rsidRPr="00AC3383" w:rsidRDefault="00D310EF" w:rsidP="00F722C9">
                          <w:pPr>
                            <w:pStyle w:val="Piedepginaypaginacin"/>
                          </w:pPr>
                          <w:r>
                            <w:t xml:space="preserve">Java </w:t>
                          </w:r>
                          <w:r w:rsidR="00CB008E">
                            <w:t xml:space="preserve">- </w:t>
                          </w:r>
                          <w:r>
                            <w:t>Programación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07A7CD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29" type="#_x0000_t202" style="position:absolute;left:0;text-align:left;margin-left:85.1pt;margin-top:.9pt;width:340.55pt;height:22.4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" filled="f" stroked="f">
              <v:textbox style="mso-fit-shape-to-text:t" inset="0,,0">
                <w:txbxContent>
                  <w:p w14:paraId="2295F149" w14:textId="77777777" w:rsidR="00E90396" w:rsidRPr="00AC3383" w:rsidRDefault="00D310EF" w:rsidP="00F722C9">
                    <w:pPr>
                      <w:pStyle w:val="Piedepginaypaginacin"/>
                    </w:pPr>
                    <w:r>
                      <w:t xml:space="preserve">Java </w:t>
                    </w:r>
                    <w:r w:rsidR="00CB008E">
                      <w:t xml:space="preserve">- </w:t>
                    </w:r>
                    <w:r>
                      <w:t>Programación</w:t>
                    </w:r>
                  </w:p>
                </w:txbxContent>
              </v:textbox>
            </v:shape>
          </w:pict>
        </mc:Fallback>
      </mc:AlternateContent>
    </w:r>
    <w:r w:rsidR="00E903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C6DBB0" wp14:editId="10E6C316">
              <wp:simplePos x="0" y="0"/>
              <wp:positionH relativeFrom="margin">
                <wp:posOffset>-6350</wp:posOffset>
              </wp:positionH>
              <wp:positionV relativeFrom="paragraph">
                <wp:posOffset>-156210</wp:posOffset>
              </wp:positionV>
              <wp:extent cx="539750" cy="0"/>
              <wp:effectExtent l="0" t="0" r="31750" b="19050"/>
              <wp:wrapNone/>
              <wp:docPr id="2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BBB2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6A1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1" o:spid="_x0000_s1026" type="#_x0000_t32" style="position:absolute;margin-left:-.5pt;margin-top:-12.3pt;width:42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" strokecolor="#fbbb21" strokeweight="2pt">
              <w10:wrap anchorx="margin"/>
            </v:shape>
          </w:pict>
        </mc:Fallback>
      </mc:AlternateContent>
    </w:r>
    <w:r w:rsidR="00E903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3119" behindDoc="0" locked="0" layoutInCell="1" allowOverlap="1" wp14:anchorId="7FD6D5CA" wp14:editId="6FD4AC6D">
              <wp:simplePos x="0" y="0"/>
              <wp:positionH relativeFrom="margin">
                <wp:posOffset>343535</wp:posOffset>
              </wp:positionH>
              <wp:positionV relativeFrom="paragraph">
                <wp:posOffset>-157318</wp:posOffset>
              </wp:positionV>
              <wp:extent cx="5579745" cy="0"/>
              <wp:effectExtent l="0" t="0" r="20955" b="19050"/>
              <wp:wrapNone/>
              <wp:docPr id="9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7DBD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46EB2" id="AutoShape 291" o:spid="_x0000_s1026" type="#_x0000_t32" style="position:absolute;margin-left:27.05pt;margin-top:-12.4pt;width:439.35pt;height:0;z-index:251653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" strokecolor="#d7dbde">
              <w10:wrap anchorx="margin"/>
            </v:shape>
          </w:pict>
        </mc:Fallback>
      </mc:AlternateContent>
    </w:r>
    <w:r w:rsidR="00E903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CE7D027" wp14:editId="74293A10">
              <wp:simplePos x="0" y="0"/>
              <wp:positionH relativeFrom="margin">
                <wp:posOffset>5387340</wp:posOffset>
              </wp:positionH>
              <wp:positionV relativeFrom="paragraph">
                <wp:posOffset>11430</wp:posOffset>
              </wp:positionV>
              <wp:extent cx="540169" cy="284480"/>
              <wp:effectExtent l="0" t="0" r="12700" b="0"/>
              <wp:wrapNone/>
              <wp:docPr id="38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69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28D1E" w14:textId="16F921D6" w:rsidR="00E90396" w:rsidRPr="00756AAD" w:rsidRDefault="00E90396" w:rsidP="00756AAD">
                          <w:pPr>
                            <w:pStyle w:val="Piedepginaypaginacin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0C19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CE7D027" id="_x0000_s1030" type="#_x0000_t202" style="position:absolute;left:0;text-align:left;margin-left:424.2pt;margin-top:.9pt;width:42.55pt;height:22.4pt;z-index:2516756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" filled="f" stroked="f">
              <v:textbox style="mso-fit-shape-to-text:t" inset="0,1.3mm,0">
                <w:txbxContent>
                  <w:p w14:paraId="22628D1E" w14:textId="16F921D6" w:rsidR="00E90396" w:rsidRPr="00756AAD" w:rsidRDefault="00E90396" w:rsidP="00756AAD">
                    <w:pPr>
                      <w:pStyle w:val="Piedepginaypaginacin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0C19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903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CA5661B" wp14:editId="204B0209">
              <wp:simplePos x="0" y="0"/>
              <wp:positionH relativeFrom="column">
                <wp:posOffset>4850837</wp:posOffset>
              </wp:positionH>
              <wp:positionV relativeFrom="paragraph">
                <wp:posOffset>-471589</wp:posOffset>
              </wp:positionV>
              <wp:extent cx="1073989" cy="52489"/>
              <wp:effectExtent l="0" t="0" r="0" b="5080"/>
              <wp:wrapNone/>
              <wp:docPr id="37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989" cy="524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10C4D" w14:textId="77777777" w:rsidR="00E90396" w:rsidRPr="00AC3383" w:rsidRDefault="00E90396" w:rsidP="00756AAD">
                          <w:pPr>
                            <w:pStyle w:val="Piedepginaypaginacin"/>
                          </w:pPr>
                          <w:r w:rsidRPr="00AC3383">
                            <w:t xml:space="preserve">Título de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5661B" id="_x0000_s1031" type="#_x0000_t202" style="position:absolute;left:0;text-align:left;margin-left:381.95pt;margin-top:-37.15pt;width:84.55pt;height: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rEuwIAAMI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" filled="f" stroked="f">
              <v:textbox>
                <w:txbxContent>
                  <w:p w14:paraId="72E10C4D" w14:textId="77777777" w:rsidR="00E90396" w:rsidRPr="00AC3383" w:rsidRDefault="00E90396" w:rsidP="00756AAD">
                    <w:pPr>
                      <w:pStyle w:val="Piedepginaypaginacin"/>
                    </w:pPr>
                    <w:r w:rsidRPr="00AC3383">
                      <w:t xml:space="preserve">Título de 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E724" w14:textId="77777777" w:rsidR="00E90396" w:rsidRPr="005A6D8D" w:rsidRDefault="00E90396" w:rsidP="005A6D8D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7523ED1" wp14:editId="79409A02">
              <wp:simplePos x="0" y="0"/>
              <wp:positionH relativeFrom="margin">
                <wp:align>left</wp:align>
              </wp:positionH>
              <wp:positionV relativeFrom="paragraph">
                <wp:posOffset>-3683635</wp:posOffset>
              </wp:positionV>
              <wp:extent cx="2159905" cy="266400"/>
              <wp:effectExtent l="38100" t="38100" r="31115" b="3873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905" cy="266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253F7" id="Rectángulo 5" o:spid="_x0000_s1026" style="position:absolute;margin-left:0;margin-top:-290.05pt;width:170.05pt;height:2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" fillcolor="#fbbb21 [3204]" strokecolor="#fbbb21 [3204]" strokeweight="6pt">
              <w10:wrap anchorx="margin"/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E6146DF" wp14:editId="34E8B480">
              <wp:simplePos x="0" y="0"/>
              <wp:positionH relativeFrom="column">
                <wp:posOffset>1270</wp:posOffset>
              </wp:positionH>
              <wp:positionV relativeFrom="paragraph">
                <wp:posOffset>-3302000</wp:posOffset>
              </wp:positionV>
              <wp:extent cx="2163762" cy="435600"/>
              <wp:effectExtent l="0" t="0" r="8255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3762" cy="43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DFDFE7" w14:textId="77777777" w:rsidR="00E90396" w:rsidRPr="00191CF4" w:rsidRDefault="00191CF4" w:rsidP="000D3438">
                          <w:pPr>
                            <w:pStyle w:val="04Cuerpodetexto"/>
                            <w:spacing w:after="0"/>
                            <w:rPr>
                              <w:color w:val="004254" w:themeColor="text1"/>
                              <w:sz w:val="22"/>
                              <w:lang w:val="es-ES"/>
                            </w:rPr>
                          </w:pPr>
                          <w:r>
                            <w:rPr>
                              <w:color w:val="004254" w:themeColor="text1"/>
                              <w:sz w:val="22"/>
                              <w:lang w:val="es-ES"/>
                            </w:rPr>
                            <w:t>FIN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146D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style="position:absolute;margin-left:.1pt;margin-top:-260pt;width:170.35pt;height:3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" filled="f" stroked="f" strokeweight=".5pt">
              <v:textbox style="mso-fit-shape-to-text:t" inset="0,0,0,0">
                <w:txbxContent>
                  <w:p w14:paraId="63DFDFE7" w14:textId="77777777" w:rsidR="00E90396" w:rsidRPr="00191CF4" w:rsidRDefault="00191CF4" w:rsidP="000D3438">
                    <w:pPr>
                      <w:pStyle w:val="04Cuerpodetexto"/>
                      <w:spacing w:after="0"/>
                      <w:rPr>
                        <w:color w:val="004254" w:themeColor="text1"/>
                        <w:sz w:val="22"/>
                        <w:lang w:val="es-ES"/>
                      </w:rPr>
                    </w:pPr>
                    <w:r>
                      <w:rPr>
                        <w:color w:val="004254" w:themeColor="text1"/>
                        <w:sz w:val="22"/>
                        <w:lang w:val="es-ES"/>
                      </w:rPr>
                      <w:t>FIN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1F1A4" w14:textId="77777777" w:rsidR="004513AC" w:rsidRDefault="004513AC" w:rsidP="00157DE6">
      <w:r>
        <w:separator/>
      </w:r>
    </w:p>
    <w:p w14:paraId="1A90098E" w14:textId="77777777" w:rsidR="004513AC" w:rsidRDefault="004513AC" w:rsidP="00157DE6"/>
  </w:footnote>
  <w:footnote w:type="continuationSeparator" w:id="0">
    <w:p w14:paraId="6D25B7CC" w14:textId="77777777" w:rsidR="004513AC" w:rsidRDefault="004513AC" w:rsidP="00157DE6">
      <w:r>
        <w:continuationSeparator/>
      </w:r>
    </w:p>
    <w:p w14:paraId="5B0900A6" w14:textId="77777777" w:rsidR="004513AC" w:rsidRDefault="004513AC" w:rsidP="00157DE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3252F" w14:textId="77777777" w:rsidR="00E90396" w:rsidRDefault="00E90396" w:rsidP="00157DE6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EB6644C" w14:textId="77777777" w:rsidR="00E90396" w:rsidRDefault="00E90396" w:rsidP="00157DE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12EC2" w14:textId="77777777" w:rsidR="00E90396" w:rsidRDefault="00E90396" w:rsidP="00157DE6">
    <w:r w:rsidRPr="00340207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AC6C27" wp14:editId="7DBE04B5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000" cy="6928254"/>
              <wp:effectExtent l="38100" t="38100" r="31115" b="444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6928254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rgbClr val="004254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42725E" id="Rectángulo 6" o:spid="_x0000_s1026" style="position:absolute;margin-left:0;margin-top:0;width:170.1pt;height:545.5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" filled="f" strokecolor="#004254" strokeweight="6pt">
              <w10:wrap anchorx="margin" anchory="margin"/>
            </v:rect>
          </w:pict>
        </mc:Fallback>
      </mc:AlternateContent>
    </w:r>
    <w:r w:rsidRPr="00340207">
      <w:rPr>
        <w:noProof/>
      </w:rP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FED10" w14:textId="77777777" w:rsidR="00E90396" w:rsidRPr="00E14A96" w:rsidRDefault="00CB008E" w:rsidP="00DB4D71">
    <w:pPr>
      <w:pStyle w:val="Piedepginaypaginacin"/>
      <w:jc w:val="left"/>
      <w:rPr>
        <w:color w:val="646E78"/>
      </w:rPr>
    </w:pPr>
    <w:r>
      <w:rPr>
        <w:color w:val="646E78"/>
      </w:rPr>
      <w:t>.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547DC" w14:textId="77777777" w:rsidR="00E90396" w:rsidRPr="005A6D8D" w:rsidRDefault="00E90396" w:rsidP="005A6D8D">
    <w:pPr>
      <w:pStyle w:val="Encabezado"/>
    </w:pPr>
    <w:r>
      <w:rPr>
        <w:noProof/>
        <w:lang w:eastAsia="es-PE"/>
      </w:rPr>
      <mc:AlternateContent>
        <mc:Choice Requires="wpc">
          <w:drawing>
            <wp:anchor distT="0" distB="0" distL="114300" distR="114300" simplePos="0" relativeHeight="251677696" behindDoc="0" locked="0" layoutInCell="1" allowOverlap="1" wp14:anchorId="7899E038" wp14:editId="423BB317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00" cy="353225"/>
              <wp:effectExtent l="0" t="0" r="0" b="0"/>
              <wp:wrapNone/>
              <wp:docPr id="115" name="Lienzo 1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36FD9" id="Lienzo 115" o:spid="_x0000_s1026" editas="canvas" style="position:absolute;margin-left:55.1pt;margin-top:0;width:106.3pt;height:27.8pt;z-index:251677696;mso-position-horizontal:right;mso-position-horizontal-relative:margin;mso-position-vertical:bottom;mso-position-vertical-relative:margin" coordsize="13493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Mv31VPdAAAABAEAAA8AAABkcnMv&#10;ZG93bnJldi54bWxMj1FLwzAUhd8F/0O4gi/i0lZbRm06xkAQwQc3hT2mzbXpltyUJt3qvzf6Ml8u&#10;HM7hnO9Wq9kadsLR944EpIsEGFLrVE+dgI/d8/0SmA+SlDSOUMA3eljV11eVLJU70zuetqFjsYR8&#10;KQXoEIaSc99qtNIv3IAUvS83WhmiHDuuRnmO5dbwLEkKbmVPcUHLATca2+N2sgJe2+LukDbT3i7f&#10;PvVDbvYvYfcoxO3NvH4CFnAOlzD84kd0qCNT4yZSnhkB8ZHwd6OXpVkBrBGQ5wXwuuL/4esf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Mv31VP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493;height:3530;visibility:visible;mso-wrap-style:square">
                <v:fill o:detectmouseclick="t"/>
                <v:path o:connecttype="none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BAE2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18E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9A47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7C95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2F3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CEA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E251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DE2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08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68C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65432"/>
    <w:multiLevelType w:val="multilevel"/>
    <w:tmpl w:val="F06A9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6B03A3E"/>
    <w:multiLevelType w:val="hybridMultilevel"/>
    <w:tmpl w:val="E05839DA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35DA39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000000"/>
        <w:sz w:val="28"/>
      </w:rPr>
    </w:lvl>
    <w:lvl w:ilvl="2" w:tplc="DC8686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B1B6BA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6E2E98"/>
    <w:multiLevelType w:val="hybridMultilevel"/>
    <w:tmpl w:val="928C9884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BE21AD7"/>
    <w:multiLevelType w:val="multilevel"/>
    <w:tmpl w:val="3F504DD6"/>
    <w:lvl w:ilvl="0">
      <w:start w:val="1"/>
      <w:numFmt w:val="bullet"/>
      <w:pStyle w:val="ListaNi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1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none"/>
      <w:pStyle w:val="zListendB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4" w15:restartNumberingAfterBreak="0">
    <w:nsid w:val="0D5E7148"/>
    <w:multiLevelType w:val="hybridMultilevel"/>
    <w:tmpl w:val="395289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FD1A96"/>
    <w:multiLevelType w:val="hybridMultilevel"/>
    <w:tmpl w:val="4BC4F302"/>
    <w:lvl w:ilvl="0" w:tplc="D84A2508">
      <w:start w:val="1"/>
      <w:numFmt w:val="decimal"/>
      <w:pStyle w:val="ListNumNiv3"/>
      <w:lvlText w:val="%1."/>
      <w:lvlJc w:val="left"/>
      <w:pPr>
        <w:ind w:left="1440" w:hanging="360"/>
      </w:pPr>
      <w:rPr>
        <w:rFonts w:hint="default"/>
        <w:b/>
        <w:i w:val="0"/>
        <w:color w:val="646E78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05163D"/>
    <w:multiLevelType w:val="multilevel"/>
    <w:tmpl w:val="45D69530"/>
    <w:lvl w:ilvl="0">
      <w:start w:val="1"/>
      <w:numFmt w:val="decimal"/>
      <w:pStyle w:val="ListNumNiv1"/>
      <w:lvlText w:val="%1."/>
      <w:lvlJc w:val="left"/>
      <w:pPr>
        <w:ind w:left="360" w:hanging="360"/>
      </w:pPr>
      <w:rPr>
        <w:rFonts w:hint="default"/>
        <w:b/>
        <w:i w:val="0"/>
        <w:color w:val="004254" w:themeColor="text1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pStyle w:val="zListendN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7" w15:restartNumberingAfterBreak="0">
    <w:nsid w:val="200B6F1D"/>
    <w:multiLevelType w:val="hybridMultilevel"/>
    <w:tmpl w:val="54AE0AF8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07A489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004254"/>
        <w:sz w:val="28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42980"/>
    <w:multiLevelType w:val="hybridMultilevel"/>
    <w:tmpl w:val="590A59A0"/>
    <w:lvl w:ilvl="0" w:tplc="DB18D22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624B9"/>
    <w:multiLevelType w:val="hybridMultilevel"/>
    <w:tmpl w:val="2B3AB310"/>
    <w:lvl w:ilvl="0" w:tplc="1DE8BEF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575C7"/>
    <w:multiLevelType w:val="hybridMultilevel"/>
    <w:tmpl w:val="7DE643A6"/>
    <w:lvl w:ilvl="0" w:tplc="866A1F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85EF6"/>
    <w:multiLevelType w:val="hybridMultilevel"/>
    <w:tmpl w:val="5E3CA4E2"/>
    <w:lvl w:ilvl="0" w:tplc="F23811F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36A35"/>
    <w:multiLevelType w:val="hybridMultilevel"/>
    <w:tmpl w:val="A5F2E8F2"/>
    <w:lvl w:ilvl="0" w:tplc="4E1870C8">
      <w:start w:val="1"/>
      <w:numFmt w:val="bullet"/>
      <w:pStyle w:val="ListaNivel3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646E78"/>
        <w:sz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EE0DF4"/>
    <w:multiLevelType w:val="hybridMultilevel"/>
    <w:tmpl w:val="D332E5F0"/>
    <w:lvl w:ilvl="0" w:tplc="62B417A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840A2D"/>
    <w:multiLevelType w:val="multilevel"/>
    <w:tmpl w:val="7CAC3C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08D4F6C"/>
    <w:multiLevelType w:val="hybridMultilevel"/>
    <w:tmpl w:val="60040B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46D31"/>
    <w:multiLevelType w:val="multilevel"/>
    <w:tmpl w:val="6DA85B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87F153E"/>
    <w:multiLevelType w:val="hybridMultilevel"/>
    <w:tmpl w:val="3342ED28"/>
    <w:lvl w:ilvl="0" w:tplc="FB40534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DD3DB7"/>
    <w:multiLevelType w:val="hybridMultilevel"/>
    <w:tmpl w:val="88B04F0C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E9C610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808080"/>
        <w:sz w:val="28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2352E"/>
    <w:multiLevelType w:val="hybridMultilevel"/>
    <w:tmpl w:val="E39A4F70"/>
    <w:lvl w:ilvl="0" w:tplc="04023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CA"/>
        <w:sz w:val="36"/>
      </w:rPr>
    </w:lvl>
    <w:lvl w:ilvl="1" w:tplc="33849A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auto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F73A8"/>
    <w:multiLevelType w:val="hybridMultilevel"/>
    <w:tmpl w:val="8C82C9E4"/>
    <w:lvl w:ilvl="0" w:tplc="3D7C3C52">
      <w:start w:val="1"/>
      <w:numFmt w:val="bullet"/>
      <w:pStyle w:val="ListaNivel2"/>
      <w:lvlText w:val=""/>
      <w:lvlJc w:val="left"/>
      <w:pPr>
        <w:ind w:left="1060" w:hanging="360"/>
      </w:pPr>
      <w:rPr>
        <w:rFonts w:ascii="Wingdings" w:hAnsi="Wingdings" w:hint="default"/>
        <w:b w:val="0"/>
        <w:i w:val="0"/>
        <w:color w:val="03657C" w:themeColor="text2"/>
        <w:sz w:val="24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4A9C1168"/>
    <w:multiLevelType w:val="hybridMultilevel"/>
    <w:tmpl w:val="0EC2A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F56DD4"/>
    <w:multiLevelType w:val="hybridMultilevel"/>
    <w:tmpl w:val="54A80A84"/>
    <w:lvl w:ilvl="0" w:tplc="280A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3" w15:restartNumberingAfterBreak="0">
    <w:nsid w:val="4EBA02B2"/>
    <w:multiLevelType w:val="hybridMultilevel"/>
    <w:tmpl w:val="113C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C619B2"/>
    <w:multiLevelType w:val="multilevel"/>
    <w:tmpl w:val="F0FA269C"/>
    <w:lvl w:ilvl="0">
      <w:start w:val="1"/>
      <w:numFmt w:val="decimal"/>
      <w:pStyle w:val="Ttulo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03TtuloNive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06E4C50"/>
    <w:multiLevelType w:val="hybridMultilevel"/>
    <w:tmpl w:val="E00000AC"/>
    <w:lvl w:ilvl="0" w:tplc="280A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556E28B1"/>
    <w:multiLevelType w:val="hybridMultilevel"/>
    <w:tmpl w:val="ABDA563E"/>
    <w:lvl w:ilvl="0" w:tplc="DEB42F8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9E3071"/>
    <w:multiLevelType w:val="multilevel"/>
    <w:tmpl w:val="BCC45BF6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ascii="Arial" w:hAnsi="Arial" w:cs="Arial" w:hint="default"/>
        <w:b/>
        <w:i w:val="0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1425"/>
        </w:tabs>
        <w:ind w:left="1425" w:hanging="1425"/>
      </w:pPr>
      <w:rPr>
        <w:rFonts w:ascii="Arial" w:hAnsi="Arial" w:cs="Arial" w:hint="default"/>
        <w:b/>
        <w:i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5D455E52"/>
    <w:multiLevelType w:val="hybridMultilevel"/>
    <w:tmpl w:val="4108647C"/>
    <w:lvl w:ilvl="0" w:tplc="85FCA7B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22B90"/>
    <w:multiLevelType w:val="hybridMultilevel"/>
    <w:tmpl w:val="B7085758"/>
    <w:lvl w:ilvl="0" w:tplc="6BE0F38C">
      <w:start w:val="1"/>
      <w:numFmt w:val="decimal"/>
      <w:pStyle w:val="ListNumNiv2"/>
      <w:lvlText w:val="%1."/>
      <w:lvlJc w:val="left"/>
      <w:pPr>
        <w:ind w:left="1060" w:hanging="360"/>
      </w:pPr>
      <w:rPr>
        <w:rFonts w:hint="default"/>
        <w:b/>
        <w:i w:val="0"/>
        <w:color w:val="03657C" w:themeColor="text2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0" w15:restartNumberingAfterBreak="0">
    <w:nsid w:val="69F704D9"/>
    <w:multiLevelType w:val="multilevel"/>
    <w:tmpl w:val="FA9A6CC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6E877D98"/>
    <w:multiLevelType w:val="hybridMultilevel"/>
    <w:tmpl w:val="362A4178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color w:val="FBBB21"/>
        <w:sz w:val="36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2" w15:restartNumberingAfterBreak="0">
    <w:nsid w:val="6EEC16B0"/>
    <w:multiLevelType w:val="hybridMultilevel"/>
    <w:tmpl w:val="3EC0DF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E053C"/>
    <w:multiLevelType w:val="hybridMultilevel"/>
    <w:tmpl w:val="1862E990"/>
    <w:lvl w:ilvl="0" w:tplc="280A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4" w15:restartNumberingAfterBreak="0">
    <w:nsid w:val="7B82088F"/>
    <w:multiLevelType w:val="hybridMultilevel"/>
    <w:tmpl w:val="EC647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0"/>
  </w:num>
  <w:num w:numId="3">
    <w:abstractNumId w:val="27"/>
  </w:num>
  <w:num w:numId="4">
    <w:abstractNumId w:val="37"/>
  </w:num>
  <w:num w:numId="5">
    <w:abstractNumId w:val="44"/>
  </w:num>
  <w:num w:numId="6">
    <w:abstractNumId w:val="41"/>
  </w:num>
  <w:num w:numId="7">
    <w:abstractNumId w:val="29"/>
  </w:num>
  <w:num w:numId="8">
    <w:abstractNumId w:val="28"/>
  </w:num>
  <w:num w:numId="9">
    <w:abstractNumId w:val="17"/>
  </w:num>
  <w:num w:numId="10">
    <w:abstractNumId w:val="11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5"/>
  </w:num>
  <w:num w:numId="22">
    <w:abstractNumId w:val="31"/>
  </w:num>
  <w:num w:numId="23">
    <w:abstractNumId w:val="42"/>
  </w:num>
  <w:num w:numId="24">
    <w:abstractNumId w:val="19"/>
  </w:num>
  <w:num w:numId="25">
    <w:abstractNumId w:val="38"/>
  </w:num>
  <w:num w:numId="26">
    <w:abstractNumId w:val="21"/>
  </w:num>
  <w:num w:numId="27">
    <w:abstractNumId w:val="23"/>
  </w:num>
  <w:num w:numId="28">
    <w:abstractNumId w:val="26"/>
  </w:num>
  <w:num w:numId="29">
    <w:abstractNumId w:val="24"/>
  </w:num>
  <w:num w:numId="30">
    <w:abstractNumId w:val="34"/>
  </w:num>
  <w:num w:numId="31">
    <w:abstractNumId w:val="13"/>
  </w:num>
  <w:num w:numId="32">
    <w:abstractNumId w:val="16"/>
  </w:num>
  <w:num w:numId="33">
    <w:abstractNumId w:val="33"/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30"/>
  </w:num>
  <w:num w:numId="37">
    <w:abstractNumId w:val="22"/>
  </w:num>
  <w:num w:numId="38">
    <w:abstractNumId w:val="39"/>
  </w:num>
  <w:num w:numId="39">
    <w:abstractNumId w:val="15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8"/>
  </w:num>
  <w:num w:numId="43">
    <w:abstractNumId w:val="10"/>
  </w:num>
  <w:num w:numId="44">
    <w:abstractNumId w:val="43"/>
  </w:num>
  <w:num w:numId="45">
    <w:abstractNumId w:val="35"/>
  </w:num>
  <w:num w:numId="46">
    <w:abstractNumId w:val="14"/>
  </w:num>
  <w:num w:numId="47">
    <w:abstractNumId w:val="12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851"/>
  <w:drawingGridVerticalSpacing w:val="686"/>
  <w:characterSpacingControl w:val="doNotCompress"/>
  <w:hdrShapeDefaults>
    <o:shapedefaults v:ext="edit" spidmax="6145">
      <o:colormru v:ext="edit" colors="#ccc,#00b0c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6E"/>
    <w:rsid w:val="000022CE"/>
    <w:rsid w:val="0000380A"/>
    <w:rsid w:val="00017F67"/>
    <w:rsid w:val="00025991"/>
    <w:rsid w:val="00026EDC"/>
    <w:rsid w:val="00031909"/>
    <w:rsid w:val="00040A08"/>
    <w:rsid w:val="00075021"/>
    <w:rsid w:val="000759E3"/>
    <w:rsid w:val="00091E97"/>
    <w:rsid w:val="00092193"/>
    <w:rsid w:val="00095272"/>
    <w:rsid w:val="000A0F21"/>
    <w:rsid w:val="000B374E"/>
    <w:rsid w:val="000B4371"/>
    <w:rsid w:val="000B674F"/>
    <w:rsid w:val="000C71ED"/>
    <w:rsid w:val="000D3438"/>
    <w:rsid w:val="000D380B"/>
    <w:rsid w:val="000D6181"/>
    <w:rsid w:val="000E56D4"/>
    <w:rsid w:val="000F6A1C"/>
    <w:rsid w:val="000F6E07"/>
    <w:rsid w:val="0011487A"/>
    <w:rsid w:val="001169AA"/>
    <w:rsid w:val="0012102D"/>
    <w:rsid w:val="00126DAA"/>
    <w:rsid w:val="00132100"/>
    <w:rsid w:val="00157DE6"/>
    <w:rsid w:val="00164685"/>
    <w:rsid w:val="00165A0D"/>
    <w:rsid w:val="001750A7"/>
    <w:rsid w:val="00175EF4"/>
    <w:rsid w:val="00181D6B"/>
    <w:rsid w:val="00182144"/>
    <w:rsid w:val="00185F27"/>
    <w:rsid w:val="00191CF4"/>
    <w:rsid w:val="00192C68"/>
    <w:rsid w:val="00194B92"/>
    <w:rsid w:val="0019696E"/>
    <w:rsid w:val="001A0073"/>
    <w:rsid w:val="001A4437"/>
    <w:rsid w:val="001A7DE7"/>
    <w:rsid w:val="001B48E3"/>
    <w:rsid w:val="001B7E57"/>
    <w:rsid w:val="001C32BB"/>
    <w:rsid w:val="001C741C"/>
    <w:rsid w:val="001C7F1C"/>
    <w:rsid w:val="001D1A90"/>
    <w:rsid w:val="001D6328"/>
    <w:rsid w:val="001F169E"/>
    <w:rsid w:val="00200FCA"/>
    <w:rsid w:val="00213EB7"/>
    <w:rsid w:val="00230778"/>
    <w:rsid w:val="0023208D"/>
    <w:rsid w:val="00243E38"/>
    <w:rsid w:val="00246862"/>
    <w:rsid w:val="00251B1A"/>
    <w:rsid w:val="00257E81"/>
    <w:rsid w:val="00261E62"/>
    <w:rsid w:val="00291485"/>
    <w:rsid w:val="002956A8"/>
    <w:rsid w:val="002C2100"/>
    <w:rsid w:val="002C6C20"/>
    <w:rsid w:val="002C76B6"/>
    <w:rsid w:val="002D5426"/>
    <w:rsid w:val="002E6BD1"/>
    <w:rsid w:val="002E770C"/>
    <w:rsid w:val="003000B4"/>
    <w:rsid w:val="00304D65"/>
    <w:rsid w:val="00330C19"/>
    <w:rsid w:val="00331119"/>
    <w:rsid w:val="00336627"/>
    <w:rsid w:val="00340207"/>
    <w:rsid w:val="00340A24"/>
    <w:rsid w:val="003478CC"/>
    <w:rsid w:val="00375D0A"/>
    <w:rsid w:val="00375E64"/>
    <w:rsid w:val="00382CD6"/>
    <w:rsid w:val="003859FC"/>
    <w:rsid w:val="00387594"/>
    <w:rsid w:val="00394A33"/>
    <w:rsid w:val="003A0C8E"/>
    <w:rsid w:val="003A1220"/>
    <w:rsid w:val="003A51C0"/>
    <w:rsid w:val="003A654D"/>
    <w:rsid w:val="003D1728"/>
    <w:rsid w:val="003D4A63"/>
    <w:rsid w:val="003E03F2"/>
    <w:rsid w:val="003E42A0"/>
    <w:rsid w:val="003E4A23"/>
    <w:rsid w:val="003E4E4E"/>
    <w:rsid w:val="003E5660"/>
    <w:rsid w:val="003F0A06"/>
    <w:rsid w:val="003F2DED"/>
    <w:rsid w:val="00406842"/>
    <w:rsid w:val="0042058E"/>
    <w:rsid w:val="004228C9"/>
    <w:rsid w:val="00433CCD"/>
    <w:rsid w:val="00434012"/>
    <w:rsid w:val="00436B8D"/>
    <w:rsid w:val="004459A4"/>
    <w:rsid w:val="004513AC"/>
    <w:rsid w:val="004609EE"/>
    <w:rsid w:val="004642C0"/>
    <w:rsid w:val="00467E3F"/>
    <w:rsid w:val="00481AA3"/>
    <w:rsid w:val="0049683C"/>
    <w:rsid w:val="00496B1F"/>
    <w:rsid w:val="004A01AE"/>
    <w:rsid w:val="004B08E2"/>
    <w:rsid w:val="004C3608"/>
    <w:rsid w:val="004C4AB7"/>
    <w:rsid w:val="004C53EC"/>
    <w:rsid w:val="004C5C01"/>
    <w:rsid w:val="004D12E2"/>
    <w:rsid w:val="004D408F"/>
    <w:rsid w:val="004D654F"/>
    <w:rsid w:val="004D767B"/>
    <w:rsid w:val="00520064"/>
    <w:rsid w:val="00543BFA"/>
    <w:rsid w:val="0056031B"/>
    <w:rsid w:val="0056069D"/>
    <w:rsid w:val="00584F05"/>
    <w:rsid w:val="00585F88"/>
    <w:rsid w:val="005A6D8D"/>
    <w:rsid w:val="005A72AB"/>
    <w:rsid w:val="005B2AB9"/>
    <w:rsid w:val="005B41AF"/>
    <w:rsid w:val="005D5845"/>
    <w:rsid w:val="005D623B"/>
    <w:rsid w:val="005D75A1"/>
    <w:rsid w:val="005E279E"/>
    <w:rsid w:val="005E31F0"/>
    <w:rsid w:val="005E4257"/>
    <w:rsid w:val="005F1A31"/>
    <w:rsid w:val="005F562A"/>
    <w:rsid w:val="005F71AE"/>
    <w:rsid w:val="00602871"/>
    <w:rsid w:val="00603950"/>
    <w:rsid w:val="00614229"/>
    <w:rsid w:val="006201CB"/>
    <w:rsid w:val="00620841"/>
    <w:rsid w:val="0062398A"/>
    <w:rsid w:val="00632053"/>
    <w:rsid w:val="00633152"/>
    <w:rsid w:val="006500A8"/>
    <w:rsid w:val="00655E9F"/>
    <w:rsid w:val="006675F1"/>
    <w:rsid w:val="00676E1D"/>
    <w:rsid w:val="00690EA4"/>
    <w:rsid w:val="00693CBD"/>
    <w:rsid w:val="00695FB0"/>
    <w:rsid w:val="006B3630"/>
    <w:rsid w:val="006C006B"/>
    <w:rsid w:val="006D749A"/>
    <w:rsid w:val="006E51C9"/>
    <w:rsid w:val="006E69F4"/>
    <w:rsid w:val="006E787C"/>
    <w:rsid w:val="006F3746"/>
    <w:rsid w:val="006F6BC6"/>
    <w:rsid w:val="007000FC"/>
    <w:rsid w:val="00711F1D"/>
    <w:rsid w:val="00724CB0"/>
    <w:rsid w:val="00727B68"/>
    <w:rsid w:val="00730948"/>
    <w:rsid w:val="00733F03"/>
    <w:rsid w:val="00734282"/>
    <w:rsid w:val="00734F6D"/>
    <w:rsid w:val="00736661"/>
    <w:rsid w:val="00740171"/>
    <w:rsid w:val="00741549"/>
    <w:rsid w:val="007441F8"/>
    <w:rsid w:val="007539EE"/>
    <w:rsid w:val="00756AAD"/>
    <w:rsid w:val="0076615E"/>
    <w:rsid w:val="007679B0"/>
    <w:rsid w:val="007747D4"/>
    <w:rsid w:val="00775211"/>
    <w:rsid w:val="00777A24"/>
    <w:rsid w:val="00793E13"/>
    <w:rsid w:val="007A4C7E"/>
    <w:rsid w:val="007A67A3"/>
    <w:rsid w:val="007A736B"/>
    <w:rsid w:val="007B1E72"/>
    <w:rsid w:val="007B5184"/>
    <w:rsid w:val="007C4370"/>
    <w:rsid w:val="007C4BC5"/>
    <w:rsid w:val="007C5E02"/>
    <w:rsid w:val="007C738F"/>
    <w:rsid w:val="007E2718"/>
    <w:rsid w:val="00816920"/>
    <w:rsid w:val="008203A6"/>
    <w:rsid w:val="008241DE"/>
    <w:rsid w:val="00834B8F"/>
    <w:rsid w:val="0084417E"/>
    <w:rsid w:val="008441BC"/>
    <w:rsid w:val="0086419E"/>
    <w:rsid w:val="008814BE"/>
    <w:rsid w:val="0089218D"/>
    <w:rsid w:val="0089289D"/>
    <w:rsid w:val="008A0073"/>
    <w:rsid w:val="008B2530"/>
    <w:rsid w:val="008C1049"/>
    <w:rsid w:val="008C4027"/>
    <w:rsid w:val="008C496E"/>
    <w:rsid w:val="008C6654"/>
    <w:rsid w:val="008D3CAB"/>
    <w:rsid w:val="008E1B26"/>
    <w:rsid w:val="00905222"/>
    <w:rsid w:val="00922A30"/>
    <w:rsid w:val="00945101"/>
    <w:rsid w:val="009658CD"/>
    <w:rsid w:val="00966876"/>
    <w:rsid w:val="00967AFC"/>
    <w:rsid w:val="00973B20"/>
    <w:rsid w:val="00975E9B"/>
    <w:rsid w:val="009865D0"/>
    <w:rsid w:val="0099007F"/>
    <w:rsid w:val="009C08FA"/>
    <w:rsid w:val="009C1C0F"/>
    <w:rsid w:val="009C41E8"/>
    <w:rsid w:val="009C4C1A"/>
    <w:rsid w:val="009D2D8E"/>
    <w:rsid w:val="009D7A3F"/>
    <w:rsid w:val="009E4AB5"/>
    <w:rsid w:val="009E57D9"/>
    <w:rsid w:val="009F3891"/>
    <w:rsid w:val="00A014B3"/>
    <w:rsid w:val="00A03FE2"/>
    <w:rsid w:val="00A12E62"/>
    <w:rsid w:val="00A23B9F"/>
    <w:rsid w:val="00A2452C"/>
    <w:rsid w:val="00A310A9"/>
    <w:rsid w:val="00A42A16"/>
    <w:rsid w:val="00A501D0"/>
    <w:rsid w:val="00A53AC2"/>
    <w:rsid w:val="00A716B7"/>
    <w:rsid w:val="00A72BE3"/>
    <w:rsid w:val="00A75448"/>
    <w:rsid w:val="00A90DFA"/>
    <w:rsid w:val="00AB3BE0"/>
    <w:rsid w:val="00AC3383"/>
    <w:rsid w:val="00AD15F3"/>
    <w:rsid w:val="00AD169F"/>
    <w:rsid w:val="00AE313B"/>
    <w:rsid w:val="00AE31D4"/>
    <w:rsid w:val="00AE3E2A"/>
    <w:rsid w:val="00AE6065"/>
    <w:rsid w:val="00B00043"/>
    <w:rsid w:val="00B01AB4"/>
    <w:rsid w:val="00B02033"/>
    <w:rsid w:val="00B02E3A"/>
    <w:rsid w:val="00B064E1"/>
    <w:rsid w:val="00B14CA4"/>
    <w:rsid w:val="00B26683"/>
    <w:rsid w:val="00B32A0E"/>
    <w:rsid w:val="00B5223B"/>
    <w:rsid w:val="00B643A8"/>
    <w:rsid w:val="00B73D28"/>
    <w:rsid w:val="00B76ACA"/>
    <w:rsid w:val="00B77680"/>
    <w:rsid w:val="00B82058"/>
    <w:rsid w:val="00BA2DBD"/>
    <w:rsid w:val="00BA5ED0"/>
    <w:rsid w:val="00BB12D6"/>
    <w:rsid w:val="00BB1A8E"/>
    <w:rsid w:val="00BB4D61"/>
    <w:rsid w:val="00BC2F28"/>
    <w:rsid w:val="00BC32EF"/>
    <w:rsid w:val="00BC40E9"/>
    <w:rsid w:val="00BD1D4E"/>
    <w:rsid w:val="00BE7E7D"/>
    <w:rsid w:val="00C12A94"/>
    <w:rsid w:val="00C16D48"/>
    <w:rsid w:val="00C170DD"/>
    <w:rsid w:val="00C22EE2"/>
    <w:rsid w:val="00C2313A"/>
    <w:rsid w:val="00C23913"/>
    <w:rsid w:val="00C32D37"/>
    <w:rsid w:val="00C45156"/>
    <w:rsid w:val="00C505F2"/>
    <w:rsid w:val="00C61F97"/>
    <w:rsid w:val="00C72AD7"/>
    <w:rsid w:val="00C81163"/>
    <w:rsid w:val="00C87395"/>
    <w:rsid w:val="00CA04F8"/>
    <w:rsid w:val="00CA39B6"/>
    <w:rsid w:val="00CB008E"/>
    <w:rsid w:val="00CB036B"/>
    <w:rsid w:val="00CC1803"/>
    <w:rsid w:val="00CC69FE"/>
    <w:rsid w:val="00CD619F"/>
    <w:rsid w:val="00CE0C03"/>
    <w:rsid w:val="00CE112D"/>
    <w:rsid w:val="00CE20E8"/>
    <w:rsid w:val="00CF7003"/>
    <w:rsid w:val="00D053FB"/>
    <w:rsid w:val="00D07424"/>
    <w:rsid w:val="00D117E3"/>
    <w:rsid w:val="00D151B0"/>
    <w:rsid w:val="00D1664C"/>
    <w:rsid w:val="00D22D64"/>
    <w:rsid w:val="00D310EF"/>
    <w:rsid w:val="00D330B2"/>
    <w:rsid w:val="00D346DA"/>
    <w:rsid w:val="00D36FC5"/>
    <w:rsid w:val="00D37DE4"/>
    <w:rsid w:val="00D40317"/>
    <w:rsid w:val="00D44E45"/>
    <w:rsid w:val="00D44F95"/>
    <w:rsid w:val="00D45170"/>
    <w:rsid w:val="00D55BA4"/>
    <w:rsid w:val="00D570FE"/>
    <w:rsid w:val="00D619B4"/>
    <w:rsid w:val="00D65B32"/>
    <w:rsid w:val="00D7311D"/>
    <w:rsid w:val="00D73F92"/>
    <w:rsid w:val="00D9128E"/>
    <w:rsid w:val="00D93D68"/>
    <w:rsid w:val="00D94260"/>
    <w:rsid w:val="00D9641B"/>
    <w:rsid w:val="00DA066C"/>
    <w:rsid w:val="00DA5B65"/>
    <w:rsid w:val="00DA663F"/>
    <w:rsid w:val="00DB4D71"/>
    <w:rsid w:val="00DC6B08"/>
    <w:rsid w:val="00DD2D6F"/>
    <w:rsid w:val="00DE58D8"/>
    <w:rsid w:val="00DF3DEC"/>
    <w:rsid w:val="00E13CCD"/>
    <w:rsid w:val="00E14A96"/>
    <w:rsid w:val="00E2525F"/>
    <w:rsid w:val="00E3132A"/>
    <w:rsid w:val="00E37B86"/>
    <w:rsid w:val="00E4271E"/>
    <w:rsid w:val="00E5551F"/>
    <w:rsid w:val="00E60174"/>
    <w:rsid w:val="00E73B45"/>
    <w:rsid w:val="00E7432B"/>
    <w:rsid w:val="00E768F2"/>
    <w:rsid w:val="00E90396"/>
    <w:rsid w:val="00E909D3"/>
    <w:rsid w:val="00E93B12"/>
    <w:rsid w:val="00EA4193"/>
    <w:rsid w:val="00EB3973"/>
    <w:rsid w:val="00EB4528"/>
    <w:rsid w:val="00EE1C59"/>
    <w:rsid w:val="00EE3E6D"/>
    <w:rsid w:val="00EE6060"/>
    <w:rsid w:val="00EF328D"/>
    <w:rsid w:val="00F033D4"/>
    <w:rsid w:val="00F074CC"/>
    <w:rsid w:val="00F10B05"/>
    <w:rsid w:val="00F11CA5"/>
    <w:rsid w:val="00F15A73"/>
    <w:rsid w:val="00F27B98"/>
    <w:rsid w:val="00F36CB1"/>
    <w:rsid w:val="00F40F02"/>
    <w:rsid w:val="00F412A1"/>
    <w:rsid w:val="00F560E4"/>
    <w:rsid w:val="00F60763"/>
    <w:rsid w:val="00F61724"/>
    <w:rsid w:val="00F61A38"/>
    <w:rsid w:val="00F62730"/>
    <w:rsid w:val="00F62894"/>
    <w:rsid w:val="00F71522"/>
    <w:rsid w:val="00F722C9"/>
    <w:rsid w:val="00F74C0C"/>
    <w:rsid w:val="00F80471"/>
    <w:rsid w:val="00F838C1"/>
    <w:rsid w:val="00F87264"/>
    <w:rsid w:val="00F91AF8"/>
    <w:rsid w:val="00F92458"/>
    <w:rsid w:val="00F93FEE"/>
    <w:rsid w:val="00F979FC"/>
    <w:rsid w:val="00FA0BEB"/>
    <w:rsid w:val="00FA3D95"/>
    <w:rsid w:val="00FB7954"/>
    <w:rsid w:val="00FC313F"/>
    <w:rsid w:val="00FD3FEA"/>
    <w:rsid w:val="00FD4417"/>
    <w:rsid w:val="00FE069C"/>
    <w:rsid w:val="00F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ccc,#00b0ca,#ddd"/>
    </o:shapedefaults>
    <o:shapelayout v:ext="edit">
      <o:idmap v:ext="edit" data="1"/>
    </o:shapelayout>
  </w:shapeDefaults>
  <w:decimalSymbol w:val="."/>
  <w:listSeparator w:val=","/>
  <w14:docId w14:val="2EE64758"/>
  <w15:docId w15:val="{B9FCE3E8-0E57-4E50-B9E2-92F205A7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3"/>
    <w:lsdException w:name="heading 2" w:uiPriority="4"/>
    <w:lsdException w:name="heading 3" w:uiPriority="5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41F8"/>
    <w:pPr>
      <w:spacing w:after="120"/>
    </w:pPr>
    <w:rPr>
      <w:rFonts w:ascii="Arial" w:hAnsi="Arial" w:cs="Arial"/>
      <w:bCs/>
      <w:color w:val="004254"/>
      <w:kern w:val="32"/>
      <w:sz w:val="22"/>
      <w:szCs w:val="22"/>
      <w:lang w:val="es-PE"/>
    </w:rPr>
  </w:style>
  <w:style w:type="paragraph" w:styleId="Ttulo1">
    <w:name w:val="heading 1"/>
    <w:next w:val="Ttulo2"/>
    <w:link w:val="Ttulo1Car"/>
    <w:autoRedefine/>
    <w:uiPriority w:val="3"/>
    <w:rsid w:val="00181D6B"/>
    <w:pPr>
      <w:keepNext/>
      <w:keepLines/>
      <w:numPr>
        <w:numId w:val="30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0"/>
    </w:pPr>
    <w:rPr>
      <w:rFonts w:ascii="Georgia" w:hAnsi="Georgia" w:cs="Arial"/>
      <w:color w:val="004254"/>
      <w:kern w:val="32"/>
      <w:sz w:val="40"/>
      <w:szCs w:val="28"/>
    </w:rPr>
  </w:style>
  <w:style w:type="paragraph" w:styleId="Ttulo2">
    <w:name w:val="heading 2"/>
    <w:next w:val="Normal"/>
    <w:link w:val="Ttulo2Car"/>
    <w:autoRedefine/>
    <w:uiPriority w:val="4"/>
    <w:rsid w:val="00620841"/>
    <w:pPr>
      <w:keepNext/>
      <w:keepLines/>
      <w:numPr>
        <w:ilvl w:val="1"/>
        <w:numId w:val="30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1"/>
    </w:pPr>
    <w:rPr>
      <w:rFonts w:ascii="Arial" w:hAnsi="Arial" w:cs="Arial"/>
      <w:iCs/>
      <w:color w:val="03657C"/>
      <w:kern w:val="32"/>
      <w:sz w:val="32"/>
      <w:szCs w:val="22"/>
      <w:lang w:val="es-PE"/>
    </w:rPr>
  </w:style>
  <w:style w:type="paragraph" w:styleId="Ttulo3">
    <w:name w:val="heading 3"/>
    <w:basedOn w:val="Normal"/>
    <w:next w:val="Normal"/>
    <w:link w:val="Ttulo3Car"/>
    <w:uiPriority w:val="5"/>
    <w:rsid w:val="00DD2D6F"/>
    <w:pPr>
      <w:keepNext/>
      <w:numPr>
        <w:ilvl w:val="2"/>
        <w:numId w:val="1"/>
      </w:numPr>
      <w:tabs>
        <w:tab w:val="clear" w:pos="1425"/>
      </w:tabs>
      <w:ind w:left="567" w:hanging="567"/>
      <w:outlineLvl w:val="2"/>
    </w:pPr>
    <w:rPr>
      <w:bCs w:val="0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81D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09403" w:themeColor="accent1" w:themeShade="BF"/>
    </w:rPr>
  </w:style>
  <w:style w:type="paragraph" w:styleId="Ttulo5">
    <w:name w:val="heading 5"/>
    <w:basedOn w:val="Ttulo4"/>
    <w:next w:val="Normal"/>
    <w:link w:val="Ttulo5Car"/>
    <w:semiHidden/>
    <w:qFormat/>
    <w:rsid w:val="00181D6B"/>
    <w:pPr>
      <w:tabs>
        <w:tab w:val="num" w:pos="1134"/>
      </w:tabs>
      <w:overflowPunct w:val="0"/>
      <w:autoSpaceDE w:val="0"/>
      <w:autoSpaceDN w:val="0"/>
      <w:adjustRightInd w:val="0"/>
      <w:spacing w:before="240" w:after="60"/>
      <w:ind w:left="1134" w:hanging="1134"/>
      <w:textAlignment w:val="baseline"/>
      <w:outlineLvl w:val="4"/>
    </w:pPr>
    <w:rPr>
      <w:rFonts w:ascii="Arial" w:hAnsi="Arial"/>
      <w:bCs w:val="0"/>
      <w:i w:val="0"/>
      <w:iCs w:val="0"/>
      <w:color w:val="auto"/>
      <w:kern w:val="0"/>
      <w:szCs w:val="20"/>
      <w:lang w:val="en-GB" w:eastAsia="en-US"/>
    </w:rPr>
  </w:style>
  <w:style w:type="paragraph" w:styleId="Ttulo6">
    <w:name w:val="heading 6"/>
    <w:basedOn w:val="Ttulo5"/>
    <w:next w:val="Normal"/>
    <w:link w:val="Ttulo6Car"/>
    <w:semiHidden/>
    <w:qFormat/>
    <w:rsid w:val="00181D6B"/>
    <w:pPr>
      <w:tabs>
        <w:tab w:val="clear" w:pos="1134"/>
        <w:tab w:val="num" w:pos="1701"/>
      </w:tabs>
      <w:ind w:left="1701" w:hanging="1701"/>
      <w:outlineLvl w:val="5"/>
    </w:pPr>
  </w:style>
  <w:style w:type="paragraph" w:styleId="Ttulo7">
    <w:name w:val="heading 7"/>
    <w:basedOn w:val="Ttulo6"/>
    <w:next w:val="Normal"/>
    <w:link w:val="Ttulo7Car"/>
    <w:semiHidden/>
    <w:qFormat/>
    <w:rsid w:val="00181D6B"/>
    <w:pPr>
      <w:outlineLvl w:val="6"/>
    </w:pPr>
  </w:style>
  <w:style w:type="paragraph" w:styleId="Ttulo8">
    <w:name w:val="heading 8"/>
    <w:basedOn w:val="Ttulo7"/>
    <w:link w:val="Ttulo8Car"/>
    <w:semiHidden/>
    <w:qFormat/>
    <w:rsid w:val="00181D6B"/>
    <w:pPr>
      <w:tabs>
        <w:tab w:val="left" w:pos="1701"/>
        <w:tab w:val="num" w:pos="1800"/>
      </w:tabs>
      <w:outlineLvl w:val="7"/>
    </w:pPr>
  </w:style>
  <w:style w:type="paragraph" w:styleId="Ttulo9">
    <w:name w:val="heading 9"/>
    <w:basedOn w:val="Ttulo8"/>
    <w:next w:val="Normal"/>
    <w:link w:val="Ttulo9Car"/>
    <w:semiHidden/>
    <w:qFormat/>
    <w:rsid w:val="00181D6B"/>
    <w:pPr>
      <w:tabs>
        <w:tab w:val="clear" w:pos="1800"/>
        <w:tab w:val="num" w:pos="1584"/>
      </w:tabs>
      <w:ind w:left="1584" w:hanging="158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rsid w:val="008F5C91"/>
    <w:rPr>
      <w:b/>
      <w:bCs w:val="0"/>
      <w:sz w:val="20"/>
      <w:szCs w:val="20"/>
    </w:rPr>
  </w:style>
  <w:style w:type="character" w:styleId="Nmerodepgina">
    <w:name w:val="page number"/>
    <w:basedOn w:val="Fuentedeprrafopredeter"/>
    <w:rsid w:val="00AC1BD9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C1BD9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0D25D3"/>
    <w:pPr>
      <w:ind w:left="378"/>
    </w:pPr>
    <w:rPr>
      <w:color w:val="00B0CA"/>
      <w:sz w:val="28"/>
      <w:szCs w:val="20"/>
    </w:rPr>
  </w:style>
  <w:style w:type="paragraph" w:styleId="Encabezado">
    <w:name w:val="header"/>
    <w:basedOn w:val="Normal"/>
    <w:rsid w:val="00232BE4"/>
    <w:pPr>
      <w:tabs>
        <w:tab w:val="center" w:pos="4252"/>
        <w:tab w:val="right" w:pos="8504"/>
      </w:tabs>
    </w:pPr>
  </w:style>
  <w:style w:type="paragraph" w:customStyle="1" w:styleId="PORTTITPORTADA">
    <w:name w:val="PORT_TIT.PORTADA"/>
    <w:basedOn w:val="Normal"/>
    <w:rsid w:val="00A4547F"/>
    <w:pPr>
      <w:ind w:left="378"/>
    </w:pPr>
    <w:rPr>
      <w:b/>
      <w:bCs w:val="0"/>
      <w:caps/>
      <w:color w:val="000000"/>
      <w:sz w:val="56"/>
      <w:szCs w:val="20"/>
    </w:rPr>
  </w:style>
  <w:style w:type="paragraph" w:styleId="Piedepgina">
    <w:name w:val="footer"/>
    <w:basedOn w:val="Normal"/>
    <w:link w:val="PiedepginaCar"/>
    <w:uiPriority w:val="99"/>
    <w:rsid w:val="00157DE6"/>
    <w:rPr>
      <w:color w:val="A6A6A6"/>
      <w:sz w:val="16"/>
    </w:rPr>
  </w:style>
  <w:style w:type="paragraph" w:customStyle="1" w:styleId="Estilo1">
    <w:name w:val="Estilo1"/>
    <w:basedOn w:val="Normal"/>
    <w:rsid w:val="00896701"/>
    <w:rPr>
      <w:color w:val="999999"/>
      <w:sz w:val="16"/>
    </w:rPr>
  </w:style>
  <w:style w:type="paragraph" w:customStyle="1" w:styleId="Normal1">
    <w:name w:val="Normal1"/>
    <w:basedOn w:val="Normal"/>
    <w:rsid w:val="00C87395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  <w:lang w:val="es-ES_tradnl"/>
    </w:rPr>
  </w:style>
  <w:style w:type="paragraph" w:styleId="TDC1">
    <w:name w:val="toc 1"/>
    <w:basedOn w:val="04Cuerpodetexto"/>
    <w:next w:val="Normal"/>
    <w:autoRedefine/>
    <w:uiPriority w:val="39"/>
    <w:qFormat/>
    <w:rsid w:val="00AE31D4"/>
    <w:pPr>
      <w:tabs>
        <w:tab w:val="left" w:pos="480"/>
        <w:tab w:val="right" w:leader="dot" w:pos="8222"/>
      </w:tabs>
      <w:spacing w:before="240" w:after="80"/>
    </w:pPr>
    <w:rPr>
      <w:b/>
      <w:noProof/>
      <w:color w:val="004254" w:themeColor="text1"/>
      <w:sz w:val="22"/>
    </w:rPr>
  </w:style>
  <w:style w:type="paragraph" w:styleId="TDC2">
    <w:name w:val="toc 2"/>
    <w:basedOn w:val="Normal"/>
    <w:next w:val="Normal"/>
    <w:autoRedefine/>
    <w:uiPriority w:val="39"/>
    <w:qFormat/>
    <w:rsid w:val="00AE31D4"/>
    <w:pPr>
      <w:tabs>
        <w:tab w:val="left" w:pos="567"/>
        <w:tab w:val="right" w:leader="dot" w:pos="8222"/>
      </w:tabs>
      <w:ind w:left="488"/>
    </w:pPr>
    <w:rPr>
      <w:sz w:val="20"/>
    </w:rPr>
  </w:style>
  <w:style w:type="character" w:styleId="Hipervnculo">
    <w:name w:val="Hyperlink"/>
    <w:basedOn w:val="Fuentedeprrafopredeter"/>
    <w:uiPriority w:val="99"/>
    <w:rsid w:val="00A12E62"/>
    <w:rPr>
      <w:rFonts w:ascii="Arial" w:hAnsi="Arial"/>
      <w:color w:val="03657C" w:themeColor="text2"/>
      <w:u w:val="single"/>
    </w:rPr>
  </w:style>
  <w:style w:type="character" w:customStyle="1" w:styleId="Ttulo1Car">
    <w:name w:val="Título 1 Car"/>
    <w:basedOn w:val="Fuentedeprrafopredeter"/>
    <w:link w:val="Ttulo1"/>
    <w:uiPriority w:val="3"/>
    <w:rsid w:val="00181D6B"/>
    <w:rPr>
      <w:rFonts w:ascii="Georgia" w:hAnsi="Georgia" w:cs="Arial"/>
      <w:color w:val="004254"/>
      <w:kern w:val="32"/>
      <w:sz w:val="40"/>
      <w:szCs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57DE6"/>
    <w:pPr>
      <w:tabs>
        <w:tab w:val="left" w:pos="0"/>
        <w:tab w:val="left" w:pos="567"/>
        <w:tab w:val="right" w:leader="dot" w:pos="8222"/>
      </w:tabs>
      <w:spacing w:before="120"/>
    </w:pPr>
  </w:style>
  <w:style w:type="table" w:styleId="Tablaconcuadrcula">
    <w:name w:val="Table Grid"/>
    <w:basedOn w:val="Tablanormal"/>
    <w:uiPriority w:val="59"/>
    <w:rsid w:val="00132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aliases w:val="Título Portada"/>
    <w:next w:val="Normal"/>
    <w:link w:val="TtuloTDCCar"/>
    <w:uiPriority w:val="39"/>
    <w:unhideWhenUsed/>
    <w:qFormat/>
    <w:rsid w:val="00A12E62"/>
    <w:pPr>
      <w:spacing w:before="120" w:after="360"/>
    </w:pPr>
    <w:rPr>
      <w:rFonts w:ascii="Georgia" w:hAnsi="Georgia" w:cs="Arial"/>
      <w:bCs/>
      <w:color w:val="004254" w:themeColor="text1"/>
      <w:spacing w:val="-3"/>
      <w:kern w:val="32"/>
      <w:sz w:val="40"/>
      <w:szCs w:val="28"/>
      <w:lang w:val="es-ES_tradnl"/>
    </w:rPr>
  </w:style>
  <w:style w:type="character" w:styleId="Nmerodelnea">
    <w:name w:val="line number"/>
    <w:basedOn w:val="Fuentedeprrafopredeter"/>
    <w:uiPriority w:val="99"/>
    <w:semiHidden/>
    <w:unhideWhenUsed/>
    <w:rsid w:val="00157DE6"/>
  </w:style>
  <w:style w:type="paragraph" w:customStyle="1" w:styleId="EncabezadodeTabla">
    <w:name w:val="Encabezado de Tabla"/>
    <w:basedOn w:val="Normal"/>
    <w:rsid w:val="00793E13"/>
    <w:pPr>
      <w:shd w:val="clear" w:color="auto" w:fill="03657C"/>
      <w:spacing w:before="240" w:after="240"/>
      <w:jc w:val="center"/>
    </w:pPr>
    <w:rPr>
      <w:color w:val="E8E8E8" w:themeColor="background1"/>
    </w:rPr>
  </w:style>
  <w:style w:type="paragraph" w:customStyle="1" w:styleId="PrimeraColumna">
    <w:name w:val="Primera Columna"/>
    <w:basedOn w:val="Normal"/>
    <w:rsid w:val="00793E13"/>
    <w:pPr>
      <w:shd w:val="clear" w:color="auto" w:fill="E8E8E8"/>
      <w:spacing w:before="240" w:after="240"/>
      <w:jc w:val="center"/>
    </w:pPr>
    <w:rPr>
      <w:rFonts w:cs="Times New Roman"/>
      <w:bCs w:val="0"/>
      <w:kern w:val="0"/>
      <w:sz w:val="20"/>
      <w:szCs w:val="24"/>
    </w:rPr>
  </w:style>
  <w:style w:type="paragraph" w:customStyle="1" w:styleId="Textodetabla">
    <w:name w:val="Texto de tabla"/>
    <w:basedOn w:val="Normal"/>
    <w:rsid w:val="00394A33"/>
  </w:style>
  <w:style w:type="paragraph" w:styleId="Textodeglobo">
    <w:name w:val="Balloon Text"/>
    <w:basedOn w:val="Normal"/>
    <w:link w:val="TextodegloboCar"/>
    <w:uiPriority w:val="99"/>
    <w:semiHidden/>
    <w:unhideWhenUsed/>
    <w:rsid w:val="003A654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54D"/>
    <w:rPr>
      <w:rFonts w:ascii="Tahoma" w:hAnsi="Tahoma" w:cs="Tahoma"/>
      <w:bCs/>
      <w:kern w:val="32"/>
      <w:sz w:val="16"/>
      <w:szCs w:val="16"/>
    </w:rPr>
  </w:style>
  <w:style w:type="paragraph" w:styleId="Sinespaciado">
    <w:name w:val="No Spacing"/>
    <w:uiPriority w:val="1"/>
    <w:rsid w:val="00793E13"/>
    <w:pPr>
      <w:ind w:left="567"/>
    </w:pPr>
    <w:rPr>
      <w:rFonts w:ascii="Arial" w:hAnsi="Arial" w:cs="Arial"/>
      <w:bCs/>
      <w:color w:val="004254"/>
      <w:kern w:val="32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rsid w:val="00793E13"/>
    <w:pPr>
      <w:spacing w:after="0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E13"/>
    <w:rPr>
      <w:rFonts w:ascii="Georgia" w:eastAsiaTheme="majorEastAsia" w:hAnsi="Georgia" w:cstheme="majorBidi"/>
      <w:bCs/>
      <w:color w:val="004254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793E13"/>
    <w:pPr>
      <w:numPr>
        <w:ilvl w:val="1"/>
      </w:numPr>
      <w:spacing w:after="160"/>
      <w:ind w:left="567"/>
    </w:pPr>
    <w:rPr>
      <w:rFonts w:eastAsiaTheme="minorEastAsia" w:cstheme="minorBidi"/>
      <w:color w:val="03657C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93E13"/>
    <w:rPr>
      <w:rFonts w:ascii="Arial" w:eastAsiaTheme="minorEastAsia" w:hAnsi="Arial" w:cstheme="minorBidi"/>
      <w:bCs/>
      <w:color w:val="03657C"/>
      <w:spacing w:val="15"/>
      <w:kern w:val="32"/>
      <w:sz w:val="22"/>
      <w:szCs w:val="22"/>
    </w:rPr>
  </w:style>
  <w:style w:type="character" w:styleId="nfasissutil">
    <w:name w:val="Subtle Emphasis"/>
    <w:basedOn w:val="Fuentedeprrafopredeter"/>
    <w:uiPriority w:val="19"/>
    <w:rsid w:val="00793E13"/>
    <w:rPr>
      <w:i/>
      <w:iCs/>
      <w:color w:val="03657C"/>
    </w:rPr>
  </w:style>
  <w:style w:type="character" w:styleId="nfasis">
    <w:name w:val="Emphasis"/>
    <w:basedOn w:val="Fuentedeprrafopredeter"/>
    <w:uiPriority w:val="20"/>
    <w:rsid w:val="00B73D28"/>
    <w:rPr>
      <w:i/>
      <w:iCs/>
    </w:rPr>
  </w:style>
  <w:style w:type="character" w:styleId="nfasisintenso">
    <w:name w:val="Intense Emphasis"/>
    <w:basedOn w:val="Fuentedeprrafopredeter"/>
    <w:uiPriority w:val="21"/>
    <w:rsid w:val="00B73D28"/>
    <w:rPr>
      <w:i/>
      <w:iCs/>
      <w:color w:val="FBBB21"/>
    </w:rPr>
  </w:style>
  <w:style w:type="character" w:styleId="Textoennegrita">
    <w:name w:val="Strong"/>
    <w:basedOn w:val="Fuentedeprrafopredeter"/>
    <w:uiPriority w:val="22"/>
    <w:rsid w:val="00B73D28"/>
    <w:rPr>
      <w:b/>
      <w:bCs/>
    </w:rPr>
  </w:style>
  <w:style w:type="paragraph" w:styleId="Cita">
    <w:name w:val="Quote"/>
    <w:basedOn w:val="Normal"/>
    <w:next w:val="Normal"/>
    <w:link w:val="CitaCar"/>
    <w:uiPriority w:val="29"/>
    <w:rsid w:val="00B73D28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73D28"/>
    <w:rPr>
      <w:rFonts w:ascii="Arial" w:hAnsi="Arial" w:cs="Arial"/>
      <w:bCs/>
      <w:i/>
      <w:iCs/>
      <w:color w:val="004254"/>
      <w:kern w:val="32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rsid w:val="00B73D28"/>
    <w:pPr>
      <w:pBdr>
        <w:top w:val="single" w:sz="4" w:space="10" w:color="FBBB21" w:themeColor="accent1"/>
        <w:bottom w:val="single" w:sz="4" w:space="10" w:color="FBBB21" w:themeColor="accent1"/>
      </w:pBdr>
      <w:spacing w:before="360" w:after="360"/>
      <w:ind w:left="864" w:right="864"/>
      <w:jc w:val="center"/>
    </w:pPr>
    <w:rPr>
      <w:i/>
      <w:iCs/>
      <w:color w:val="03657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D28"/>
    <w:rPr>
      <w:rFonts w:ascii="Arial" w:hAnsi="Arial" w:cs="Arial"/>
      <w:bCs/>
      <w:i/>
      <w:iCs/>
      <w:color w:val="03657C"/>
      <w:kern w:val="32"/>
      <w:sz w:val="22"/>
      <w:szCs w:val="22"/>
    </w:rPr>
  </w:style>
  <w:style w:type="character" w:styleId="Referenciasutil">
    <w:name w:val="Subtle Reference"/>
    <w:basedOn w:val="Fuentedeprrafopredeter"/>
    <w:uiPriority w:val="31"/>
    <w:rsid w:val="00B73D28"/>
    <w:rPr>
      <w:smallCaps/>
      <w:color w:val="03657C"/>
    </w:rPr>
  </w:style>
  <w:style w:type="character" w:styleId="Referenciaintensa">
    <w:name w:val="Intense Reference"/>
    <w:basedOn w:val="Fuentedeprrafopredeter"/>
    <w:uiPriority w:val="32"/>
    <w:rsid w:val="00B73D28"/>
    <w:rPr>
      <w:b/>
      <w:bCs/>
      <w:smallCaps/>
      <w:color w:val="03657C"/>
      <w:spacing w:val="5"/>
    </w:rPr>
  </w:style>
  <w:style w:type="character" w:styleId="Ttulodellibro">
    <w:name w:val="Book Title"/>
    <w:basedOn w:val="Fuentedeprrafopredeter"/>
    <w:uiPriority w:val="33"/>
    <w:rsid w:val="00B73D28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rsid w:val="00520064"/>
    <w:rPr>
      <w:color w:val="03657C" w:themeColor="text2"/>
      <w:sz w:val="24"/>
    </w:rPr>
  </w:style>
  <w:style w:type="paragraph" w:styleId="Descripcin">
    <w:name w:val="caption"/>
    <w:basedOn w:val="Normal"/>
    <w:next w:val="Normal"/>
    <w:link w:val="DescripcinCar"/>
    <w:uiPriority w:val="2"/>
    <w:rsid w:val="00F87264"/>
    <w:pPr>
      <w:spacing w:after="0"/>
    </w:pPr>
    <w:rPr>
      <w:iCs/>
      <w:color w:val="03657C" w:themeColor="text2"/>
      <w:sz w:val="32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22C9"/>
    <w:rPr>
      <w:rFonts w:ascii="Arial" w:hAnsi="Arial" w:cs="Arial"/>
      <w:bCs/>
      <w:color w:val="A6A6A6"/>
      <w:kern w:val="32"/>
      <w:sz w:val="16"/>
      <w:szCs w:val="22"/>
    </w:rPr>
  </w:style>
  <w:style w:type="paragraph" w:customStyle="1" w:styleId="Piedepginaypaginacin">
    <w:name w:val="Pie de página y paginación"/>
    <w:link w:val="PiedepginaypaginacinCar"/>
    <w:qFormat/>
    <w:rsid w:val="00756AAD"/>
    <w:pPr>
      <w:jc w:val="right"/>
    </w:pPr>
    <w:rPr>
      <w:rFonts w:ascii="Arial" w:hAnsi="Arial" w:cs="Arial"/>
      <w:bCs/>
      <w:color w:val="004254" w:themeColor="text1"/>
      <w:kern w:val="32"/>
      <w:sz w:val="16"/>
      <w:szCs w:val="16"/>
    </w:rPr>
  </w:style>
  <w:style w:type="character" w:customStyle="1" w:styleId="PiedepginaypaginacinCar">
    <w:name w:val="Pie de página y paginación Car"/>
    <w:basedOn w:val="Fuentedeprrafopredeter"/>
    <w:link w:val="Piedepginaypaginacin"/>
    <w:rsid w:val="00756AAD"/>
    <w:rPr>
      <w:rFonts w:ascii="Arial" w:hAnsi="Arial" w:cs="Arial"/>
      <w:bCs/>
      <w:color w:val="004254" w:themeColor="text1"/>
      <w:kern w:val="32"/>
      <w:sz w:val="16"/>
      <w:szCs w:val="16"/>
    </w:rPr>
  </w:style>
  <w:style w:type="paragraph" w:customStyle="1" w:styleId="00TtuloNivel1">
    <w:name w:val="00_Título Nivel 1"/>
    <w:basedOn w:val="Ttulo1"/>
    <w:next w:val="01Subttulo"/>
    <w:link w:val="00TtuloNivel1Car"/>
    <w:qFormat/>
    <w:rsid w:val="003A51C0"/>
    <w:pPr>
      <w:spacing w:after="360"/>
    </w:pPr>
  </w:style>
  <w:style w:type="paragraph" w:customStyle="1" w:styleId="01Subttulo">
    <w:name w:val="01_Subtítulo"/>
    <w:basedOn w:val="Ttulo2"/>
    <w:next w:val="04Cuerpodetexto"/>
    <w:link w:val="01SubttuloCar"/>
    <w:qFormat/>
    <w:rsid w:val="003A51C0"/>
    <w:pPr>
      <w:spacing w:before="360" w:after="240"/>
    </w:pPr>
  </w:style>
  <w:style w:type="character" w:customStyle="1" w:styleId="00TtuloNivel1Car">
    <w:name w:val="00_Título Nivel 1 Car"/>
    <w:basedOn w:val="Ttulo1Car"/>
    <w:link w:val="00TtuloNivel1"/>
    <w:rsid w:val="003A51C0"/>
    <w:rPr>
      <w:rFonts w:ascii="Georgia" w:hAnsi="Georgia" w:cs="Arial"/>
      <w:color w:val="004254"/>
      <w:kern w:val="32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4"/>
    <w:rsid w:val="00620841"/>
    <w:rPr>
      <w:rFonts w:ascii="Arial" w:hAnsi="Arial" w:cs="Arial"/>
      <w:iCs/>
      <w:color w:val="03657C"/>
      <w:kern w:val="32"/>
      <w:sz w:val="32"/>
      <w:szCs w:val="22"/>
      <w:lang w:val="es-PE"/>
    </w:rPr>
  </w:style>
  <w:style w:type="paragraph" w:customStyle="1" w:styleId="02TtuloNivel2">
    <w:name w:val="02_Título Nivel 2"/>
    <w:basedOn w:val="Ttulo2"/>
    <w:next w:val="04Cuerpodetexto"/>
    <w:link w:val="02TtuloNivel2Car"/>
    <w:qFormat/>
    <w:rsid w:val="00A23B9F"/>
  </w:style>
  <w:style w:type="character" w:customStyle="1" w:styleId="01SubttuloCar">
    <w:name w:val="01_Subtítulo Car"/>
    <w:basedOn w:val="Ttulo2Car"/>
    <w:link w:val="01Subttulo"/>
    <w:rsid w:val="003A51C0"/>
    <w:rPr>
      <w:rFonts w:ascii="Arial" w:hAnsi="Arial" w:cs="Arial"/>
      <w:iCs/>
      <w:color w:val="03657C"/>
      <w:kern w:val="32"/>
      <w:sz w:val="28"/>
      <w:szCs w:val="22"/>
      <w:lang w:val="es-PE"/>
    </w:rPr>
  </w:style>
  <w:style w:type="paragraph" w:customStyle="1" w:styleId="03TtuloNivel3">
    <w:name w:val="03_Título Nivel 3"/>
    <w:basedOn w:val="02TtuloNivel2"/>
    <w:next w:val="04Cuerpodetexto"/>
    <w:link w:val="03TtuloNivel3Car"/>
    <w:qFormat/>
    <w:rsid w:val="00A23B9F"/>
    <w:pPr>
      <w:numPr>
        <w:ilvl w:val="2"/>
      </w:numPr>
      <w:tabs>
        <w:tab w:val="clear" w:pos="1134"/>
        <w:tab w:val="num" w:pos="709"/>
      </w:tabs>
    </w:pPr>
    <w:rPr>
      <w:sz w:val="28"/>
    </w:rPr>
  </w:style>
  <w:style w:type="character" w:customStyle="1" w:styleId="02TtuloNivel2Car">
    <w:name w:val="02_Título Nivel 2 Car"/>
    <w:basedOn w:val="Ttulo3Car"/>
    <w:link w:val="02TtuloNivel2"/>
    <w:rsid w:val="00A23B9F"/>
    <w:rPr>
      <w:rFonts w:ascii="Arial" w:hAnsi="Arial" w:cs="Arial"/>
      <w:iCs/>
      <w:color w:val="03657C"/>
      <w:kern w:val="32"/>
      <w:sz w:val="32"/>
      <w:szCs w:val="22"/>
      <w:lang w:val="es-PE"/>
    </w:rPr>
  </w:style>
  <w:style w:type="paragraph" w:customStyle="1" w:styleId="04Cuerpodetexto">
    <w:name w:val="04_Cuerpo de texto"/>
    <w:basedOn w:val="Normal"/>
    <w:link w:val="04CuerpodetextoCar"/>
    <w:qFormat/>
    <w:rsid w:val="00E768F2"/>
    <w:pPr>
      <w:spacing w:after="240"/>
    </w:pPr>
    <w:rPr>
      <w:sz w:val="18"/>
    </w:rPr>
  </w:style>
  <w:style w:type="character" w:customStyle="1" w:styleId="03TtuloNivel3Car">
    <w:name w:val="03_Título Nivel 3 Car"/>
    <w:basedOn w:val="Ttulo4Car"/>
    <w:link w:val="03TtuloNivel3"/>
    <w:rsid w:val="00A23B9F"/>
    <w:rPr>
      <w:rFonts w:ascii="Arial" w:eastAsiaTheme="majorEastAsia" w:hAnsi="Arial" w:cs="Arial"/>
      <w:bCs w:val="0"/>
      <w:i w:val="0"/>
      <w:iCs/>
      <w:color w:val="03657C"/>
      <w:kern w:val="32"/>
      <w:sz w:val="28"/>
      <w:szCs w:val="22"/>
      <w:lang w:val="es-PE"/>
    </w:rPr>
  </w:style>
  <w:style w:type="character" w:customStyle="1" w:styleId="Ttulo4Car">
    <w:name w:val="Título 4 Car"/>
    <w:basedOn w:val="Fuentedeprrafopredeter"/>
    <w:link w:val="Ttulo4"/>
    <w:semiHidden/>
    <w:rsid w:val="00181D6B"/>
    <w:rPr>
      <w:rFonts w:asciiTheme="majorHAnsi" w:eastAsiaTheme="majorEastAsia" w:hAnsiTheme="majorHAnsi" w:cstheme="majorBidi"/>
      <w:bCs/>
      <w:i/>
      <w:iCs/>
      <w:color w:val="D09403" w:themeColor="accent1" w:themeShade="BF"/>
      <w:kern w:val="32"/>
      <w:sz w:val="22"/>
      <w:szCs w:val="22"/>
    </w:rPr>
  </w:style>
  <w:style w:type="character" w:customStyle="1" w:styleId="Ttulo5Car">
    <w:name w:val="Título 5 Car"/>
    <w:basedOn w:val="Fuentedeprrafopredeter"/>
    <w:link w:val="Ttulo5"/>
    <w:semiHidden/>
    <w:rsid w:val="00181D6B"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6Car">
    <w:name w:val="Título 6 Car"/>
    <w:basedOn w:val="Fuentedeprrafopredeter"/>
    <w:link w:val="Ttulo6"/>
    <w:semiHidden/>
    <w:rsid w:val="00181D6B"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7Car">
    <w:name w:val="Título 7 Car"/>
    <w:basedOn w:val="Fuentedeprrafopredeter"/>
    <w:link w:val="Ttulo7"/>
    <w:semiHidden/>
    <w:rsid w:val="00181D6B"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8Car">
    <w:name w:val="Título 8 Car"/>
    <w:basedOn w:val="Fuentedeprrafopredeter"/>
    <w:link w:val="Ttulo8"/>
    <w:semiHidden/>
    <w:rsid w:val="00181D6B"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9Car">
    <w:name w:val="Título 9 Car"/>
    <w:basedOn w:val="Fuentedeprrafopredeter"/>
    <w:link w:val="Ttulo9"/>
    <w:semiHidden/>
    <w:rsid w:val="00181D6B"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3Car">
    <w:name w:val="Título 3 Car"/>
    <w:basedOn w:val="Fuentedeprrafopredeter"/>
    <w:link w:val="Ttulo3"/>
    <w:uiPriority w:val="5"/>
    <w:rsid w:val="00181D6B"/>
    <w:rPr>
      <w:rFonts w:ascii="Arial" w:hAnsi="Arial" w:cs="Arial"/>
      <w:color w:val="004254"/>
      <w:kern w:val="32"/>
      <w:sz w:val="24"/>
      <w:szCs w:val="22"/>
    </w:rPr>
  </w:style>
  <w:style w:type="paragraph" w:styleId="Sangranormal">
    <w:name w:val="Normal Indent"/>
    <w:basedOn w:val="Normal"/>
    <w:uiPriority w:val="1"/>
    <w:rsid w:val="00181D6B"/>
    <w:pPr>
      <w:keepLines/>
      <w:spacing w:before="60" w:after="60"/>
      <w:ind w:left="72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ListaNivel1">
    <w:name w:val="Lista Nivel 1"/>
    <w:basedOn w:val="04Cuerpodetexto"/>
    <w:uiPriority w:val="6"/>
    <w:qFormat/>
    <w:rsid w:val="000B674F"/>
    <w:pPr>
      <w:keepLines/>
      <w:numPr>
        <w:numId w:val="31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2">
    <w:name w:val="Lista Nivel 2"/>
    <w:basedOn w:val="04Cuerpodetexto"/>
    <w:uiPriority w:val="7"/>
    <w:qFormat/>
    <w:rsid w:val="000B674F"/>
    <w:pPr>
      <w:keepLines/>
      <w:numPr>
        <w:numId w:val="36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3">
    <w:name w:val="Lista Nivel 3"/>
    <w:basedOn w:val="04Cuerpodetexto"/>
    <w:uiPriority w:val="8"/>
    <w:qFormat/>
    <w:rsid w:val="000B674F"/>
    <w:pPr>
      <w:keepLines/>
      <w:numPr>
        <w:numId w:val="37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1">
    <w:name w:val="List. Num. Niv. 1"/>
    <w:basedOn w:val="04Cuerpodetexto"/>
    <w:uiPriority w:val="9"/>
    <w:qFormat/>
    <w:rsid w:val="003D1728"/>
    <w:pPr>
      <w:keepLines/>
      <w:numPr>
        <w:numId w:val="32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2">
    <w:name w:val="List. Num. Niv. 2"/>
    <w:basedOn w:val="04Cuerpodetexto"/>
    <w:uiPriority w:val="10"/>
    <w:qFormat/>
    <w:rsid w:val="003D1728"/>
    <w:pPr>
      <w:keepLines/>
      <w:numPr>
        <w:numId w:val="38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3">
    <w:name w:val="List. Num. Niv. 3"/>
    <w:basedOn w:val="04Cuerpodetexto"/>
    <w:uiPriority w:val="11"/>
    <w:qFormat/>
    <w:rsid w:val="003D1728"/>
    <w:pPr>
      <w:keepLines/>
      <w:numPr>
        <w:numId w:val="39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zListendB">
    <w:name w:val="zList endB"/>
    <w:basedOn w:val="Normal"/>
    <w:next w:val="Normal"/>
    <w:semiHidden/>
    <w:rsid w:val="00181D6B"/>
    <w:pPr>
      <w:keepLines/>
      <w:numPr>
        <w:ilvl w:val="4"/>
        <w:numId w:val="31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zListendN">
    <w:name w:val="zList endN"/>
    <w:basedOn w:val="Normal"/>
    <w:next w:val="Normal"/>
    <w:semiHidden/>
    <w:rsid w:val="00181D6B"/>
    <w:pPr>
      <w:keepLines/>
      <w:numPr>
        <w:ilvl w:val="4"/>
        <w:numId w:val="32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PortadaTtulo">
    <w:name w:val="Portada Título"/>
    <w:basedOn w:val="TtuloTDC"/>
    <w:link w:val="PortadaTtuloCar"/>
    <w:qFormat/>
    <w:rsid w:val="00291485"/>
    <w:rPr>
      <w:sz w:val="52"/>
    </w:rPr>
  </w:style>
  <w:style w:type="character" w:customStyle="1" w:styleId="04CuerpodetextoCar">
    <w:name w:val="04_Cuerpo de texto Car"/>
    <w:basedOn w:val="Fuentedeprrafopredeter"/>
    <w:link w:val="04Cuerpodetexto"/>
    <w:rsid w:val="00E768F2"/>
    <w:rPr>
      <w:rFonts w:ascii="Arial" w:hAnsi="Arial" w:cs="Arial"/>
      <w:bCs/>
      <w:color w:val="004254"/>
      <w:kern w:val="32"/>
      <w:sz w:val="18"/>
      <w:szCs w:val="22"/>
    </w:rPr>
  </w:style>
  <w:style w:type="paragraph" w:customStyle="1" w:styleId="PortadaSubttulo">
    <w:name w:val="Portada Subtítulo"/>
    <w:basedOn w:val="Descripcin"/>
    <w:link w:val="PortadaSubttuloCar"/>
    <w:qFormat/>
    <w:rsid w:val="009C4C1A"/>
    <w:rPr>
      <w:lang w:val="es-ES_tradnl"/>
    </w:rPr>
  </w:style>
  <w:style w:type="character" w:customStyle="1" w:styleId="TtuloTDCCar">
    <w:name w:val="Título TDC Car"/>
    <w:aliases w:val="Título Portada Car"/>
    <w:basedOn w:val="Fuentedeprrafopredeter"/>
    <w:link w:val="TtuloTDC"/>
    <w:uiPriority w:val="39"/>
    <w:rsid w:val="00A12E62"/>
    <w:rPr>
      <w:rFonts w:ascii="Georgia" w:hAnsi="Georgia" w:cs="Arial"/>
      <w:bCs/>
      <w:color w:val="004254" w:themeColor="text1"/>
      <w:spacing w:val="-3"/>
      <w:kern w:val="32"/>
      <w:sz w:val="40"/>
      <w:szCs w:val="28"/>
      <w:lang w:val="es-ES_tradnl"/>
    </w:rPr>
  </w:style>
  <w:style w:type="character" w:customStyle="1" w:styleId="PortadaTtuloCar">
    <w:name w:val="Portada Título Car"/>
    <w:basedOn w:val="TtuloTDCCar"/>
    <w:link w:val="PortadaTtulo"/>
    <w:rsid w:val="00291485"/>
    <w:rPr>
      <w:rFonts w:ascii="Georgia" w:hAnsi="Georgia" w:cs="Arial"/>
      <w:bCs/>
      <w:color w:val="004254" w:themeColor="text1"/>
      <w:spacing w:val="-3"/>
      <w:kern w:val="32"/>
      <w:sz w:val="52"/>
      <w:szCs w:val="28"/>
      <w:lang w:val="es-ES_tradnl"/>
    </w:rPr>
  </w:style>
  <w:style w:type="character" w:customStyle="1" w:styleId="DescripcinCar">
    <w:name w:val="Descripción Car"/>
    <w:basedOn w:val="Fuentedeprrafopredeter"/>
    <w:link w:val="Descripcin"/>
    <w:uiPriority w:val="2"/>
    <w:rsid w:val="009C4C1A"/>
    <w:rPr>
      <w:rFonts w:ascii="Arial" w:hAnsi="Arial" w:cs="Arial"/>
      <w:bCs/>
      <w:iCs/>
      <w:color w:val="03657C" w:themeColor="text2"/>
      <w:kern w:val="32"/>
      <w:sz w:val="32"/>
      <w:szCs w:val="18"/>
    </w:rPr>
  </w:style>
  <w:style w:type="character" w:customStyle="1" w:styleId="PortadaSubttuloCar">
    <w:name w:val="Portada Subtítulo Car"/>
    <w:basedOn w:val="DescripcinCar"/>
    <w:link w:val="PortadaSubttulo"/>
    <w:rsid w:val="009C4C1A"/>
    <w:rPr>
      <w:rFonts w:ascii="Arial" w:hAnsi="Arial" w:cs="Arial"/>
      <w:bCs/>
      <w:iCs/>
      <w:color w:val="03657C" w:themeColor="text2"/>
      <w:kern w:val="32"/>
      <w:sz w:val="32"/>
      <w:szCs w:val="18"/>
      <w:lang w:val="es-ES_tradnl"/>
    </w:rPr>
  </w:style>
  <w:style w:type="paragraph" w:customStyle="1" w:styleId="05Ladillo">
    <w:name w:val="05_Ladillo"/>
    <w:basedOn w:val="04Cuerpodetexto"/>
    <w:link w:val="05LadilloCar"/>
    <w:qFormat/>
    <w:rsid w:val="003A51C0"/>
    <w:pPr>
      <w:spacing w:before="240" w:after="120"/>
    </w:pPr>
    <w:rPr>
      <w:b/>
    </w:rPr>
  </w:style>
  <w:style w:type="character" w:customStyle="1" w:styleId="05LadilloCar">
    <w:name w:val="05_Ladillo Car"/>
    <w:basedOn w:val="03TtuloNivel3Car"/>
    <w:link w:val="05Ladillo"/>
    <w:rsid w:val="003A51C0"/>
    <w:rPr>
      <w:rFonts w:ascii="Arial" w:eastAsiaTheme="majorEastAsia" w:hAnsi="Arial" w:cs="Arial"/>
      <w:b w:val="0"/>
      <w:bCs w:val="0"/>
      <w:i w:val="0"/>
      <w:iCs/>
      <w:color w:val="004254"/>
      <w:kern w:val="32"/>
      <w:sz w:val="18"/>
      <w:szCs w:val="22"/>
      <w:lang w:val="es-PE"/>
    </w:rPr>
  </w:style>
  <w:style w:type="paragraph" w:customStyle="1" w:styleId="06Cita">
    <w:name w:val="06_Cita"/>
    <w:basedOn w:val="04Cuerpodetexto"/>
    <w:next w:val="04Cuerpodetexto"/>
    <w:link w:val="06CitaCar"/>
    <w:qFormat/>
    <w:rsid w:val="0056069D"/>
    <w:pPr>
      <w:ind w:left="1021" w:right="1021"/>
    </w:pPr>
    <w:rPr>
      <w:i/>
      <w:color w:val="03657C" w:themeColor="text2"/>
    </w:rPr>
  </w:style>
  <w:style w:type="table" w:customStyle="1" w:styleId="Indraescaladegrises">
    <w:name w:val="Indra_escala de grises"/>
    <w:basedOn w:val="Tablanormal"/>
    <w:uiPriority w:val="99"/>
    <w:rsid w:val="002C76B6"/>
    <w:rPr>
      <w:rFonts w:ascii="Arial" w:hAnsi="Arial"/>
      <w:color w:val="004254" w:themeColor="text1"/>
      <w:sz w:val="18"/>
    </w:rPr>
    <w:tblPr>
      <w:tblBorders>
        <w:top w:val="single" w:sz="24" w:space="0" w:color="FFFFFF" w:themeColor="background2"/>
        <w:left w:val="single" w:sz="24" w:space="0" w:color="FFFFFF" w:themeColor="background2"/>
        <w:bottom w:val="single" w:sz="24" w:space="0" w:color="FFFFFF" w:themeColor="background2"/>
        <w:right w:val="single" w:sz="24" w:space="0" w:color="FFFFFF" w:themeColor="background2"/>
        <w:insideH w:val="single" w:sz="24" w:space="0" w:color="FFFFFF" w:themeColor="background2"/>
        <w:insideV w:val="single" w:sz="24" w:space="0" w:color="FFFFFF" w:themeColor="background2"/>
      </w:tblBorders>
      <w:tblCellMar>
        <w:left w:w="142" w:type="dxa"/>
        <w:right w:w="142" w:type="dxa"/>
      </w:tblCellMar>
    </w:tblPr>
    <w:tcPr>
      <w:shd w:val="clear" w:color="auto" w:fill="E8E8E8" w:themeFill="background1"/>
      <w:vAlign w:val="center"/>
    </w:tcPr>
  </w:style>
  <w:style w:type="character" w:customStyle="1" w:styleId="06CitaCar">
    <w:name w:val="06_Cita Car"/>
    <w:basedOn w:val="04CuerpodetextoCar"/>
    <w:link w:val="06Cita"/>
    <w:rsid w:val="0056069D"/>
    <w:rPr>
      <w:rFonts w:ascii="Arial" w:hAnsi="Arial" w:cs="Arial"/>
      <w:bCs/>
      <w:i/>
      <w:color w:val="03657C" w:themeColor="text2"/>
      <w:kern w:val="32"/>
      <w:sz w:val="18"/>
      <w:szCs w:val="22"/>
    </w:rPr>
  </w:style>
  <w:style w:type="paragraph" w:customStyle="1" w:styleId="TablaEncabezado">
    <w:name w:val="Tabla_Encabezado"/>
    <w:basedOn w:val="04Cuerpodetexto"/>
    <w:link w:val="TablaEncabezadoCar"/>
    <w:qFormat/>
    <w:rsid w:val="00AE31D4"/>
    <w:pPr>
      <w:framePr w:hSpace="141" w:wrap="around" w:vAnchor="text" w:hAnchor="margin" w:y="5"/>
      <w:spacing w:before="120" w:after="120"/>
      <w:jc w:val="center"/>
    </w:pPr>
    <w:rPr>
      <w:b/>
      <w:sz w:val="16"/>
    </w:rPr>
  </w:style>
  <w:style w:type="paragraph" w:customStyle="1" w:styleId="TablaDatos">
    <w:name w:val="Tabla_Datos"/>
    <w:basedOn w:val="04Cuerpodetexto"/>
    <w:link w:val="TablaDatosCar"/>
    <w:qFormat/>
    <w:rsid w:val="00AE31D4"/>
    <w:pPr>
      <w:framePr w:hSpace="141" w:wrap="around" w:vAnchor="text" w:hAnchor="margin" w:y="5"/>
      <w:spacing w:before="80" w:after="80"/>
    </w:pPr>
    <w:rPr>
      <w:color w:val="004254" w:themeColor="text1"/>
      <w:sz w:val="16"/>
    </w:rPr>
  </w:style>
  <w:style w:type="character" w:customStyle="1" w:styleId="TablaEncabezadoCar">
    <w:name w:val="Tabla_Encabezado Car"/>
    <w:basedOn w:val="Fuentedeprrafopredeter"/>
    <w:link w:val="TablaEncabezado"/>
    <w:rsid w:val="00AE31D4"/>
    <w:rPr>
      <w:rFonts w:ascii="Arial" w:hAnsi="Arial" w:cs="Arial"/>
      <w:b/>
      <w:bCs/>
      <w:color w:val="004254"/>
      <w:kern w:val="32"/>
      <w:sz w:val="16"/>
      <w:szCs w:val="22"/>
    </w:rPr>
  </w:style>
  <w:style w:type="paragraph" w:styleId="NormalWeb">
    <w:name w:val="Normal (Web)"/>
    <w:basedOn w:val="Normal"/>
    <w:uiPriority w:val="99"/>
    <w:semiHidden/>
    <w:unhideWhenUsed/>
    <w:rsid w:val="00E3132A"/>
    <w:pPr>
      <w:spacing w:before="100" w:beforeAutospacing="1" w:after="100" w:afterAutospacing="1"/>
    </w:pPr>
    <w:rPr>
      <w:rFonts w:ascii="Times New Roman" w:eastAsiaTheme="minorEastAsia" w:hAnsi="Times New Roman" w:cs="Times New Roman"/>
      <w:bCs w:val="0"/>
      <w:color w:val="auto"/>
      <w:kern w:val="0"/>
      <w:sz w:val="24"/>
      <w:szCs w:val="24"/>
    </w:rPr>
  </w:style>
  <w:style w:type="character" w:customStyle="1" w:styleId="TablaDatosCar">
    <w:name w:val="Tabla_Datos Car"/>
    <w:basedOn w:val="Fuentedeprrafopredeter"/>
    <w:link w:val="TablaDatos"/>
    <w:rsid w:val="00AE31D4"/>
    <w:rPr>
      <w:rFonts w:ascii="Arial" w:hAnsi="Arial" w:cs="Arial"/>
      <w:bCs/>
      <w:color w:val="004254" w:themeColor="text1"/>
      <w:kern w:val="32"/>
      <w:sz w:val="16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A12E62"/>
    <w:pPr>
      <w:spacing w:after="100"/>
      <w:ind w:left="660"/>
    </w:pPr>
  </w:style>
  <w:style w:type="paragraph" w:customStyle="1" w:styleId="Piedegraficos">
    <w:name w:val="Pie de graficos"/>
    <w:basedOn w:val="04Cuerpodetexto"/>
    <w:next w:val="04Cuerpodetexto"/>
    <w:link w:val="PiedegraficosCar"/>
    <w:qFormat/>
    <w:rsid w:val="00434012"/>
    <w:pPr>
      <w:spacing w:after="0"/>
    </w:pPr>
    <w:rPr>
      <w:color w:val="03657C" w:themeColor="text2"/>
      <w:sz w:val="16"/>
    </w:rPr>
  </w:style>
  <w:style w:type="character" w:customStyle="1" w:styleId="PiedegraficosCar">
    <w:name w:val="Pie de graficos Car"/>
    <w:basedOn w:val="04CuerpodetextoCar"/>
    <w:link w:val="Piedegraficos"/>
    <w:rsid w:val="00434012"/>
    <w:rPr>
      <w:rFonts w:ascii="Arial" w:hAnsi="Arial" w:cs="Arial"/>
      <w:bCs/>
      <w:color w:val="03657C" w:themeColor="text2"/>
      <w:kern w:val="32"/>
      <w:sz w:val="16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602871"/>
    <w:rPr>
      <w:color w:val="646E78" w:themeColor="followedHyperlink"/>
      <w:u w:val="single"/>
    </w:rPr>
  </w:style>
  <w:style w:type="paragraph" w:customStyle="1" w:styleId="story-contentfont--secondary">
    <w:name w:val="story-content__font--secondary"/>
    <w:basedOn w:val="Normal"/>
    <w:rsid w:val="00EE6060"/>
    <w:pPr>
      <w:spacing w:before="100" w:beforeAutospacing="1" w:after="100" w:afterAutospacing="1"/>
    </w:pPr>
    <w:rPr>
      <w:rFonts w:ascii="Times New Roman" w:hAnsi="Times New Roman" w:cs="Times New Roman"/>
      <w:bCs w:val="0"/>
      <w:color w:val="auto"/>
      <w:kern w:val="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744">
          <w:marLeft w:val="53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002">
          <w:marLeft w:val="533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://renta.sunat.gob.pe/personas/rentas-de-quinta-categoria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image" Target="media/image12.png"/><Relationship Id="rId33" Type="http://schemas.openxmlformats.org/officeDocument/2006/relationships/hyperlink" Target="http://renta.sunat.gob.pe/personas/renta-de-cuarta-categori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oleObject" Target="embeddings/oleObject2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hyperlink" Target="https://peru21.pe/economia/sepa-como-declarar-el-impuesto-a-la-renta-noticia/" TargetMode="External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sunat.gob.pe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7.e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eru21.pe/buscar/sunat/todas/descendiente/?query=sunat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3.xml"/><Relationship Id="rId35" Type="http://schemas.openxmlformats.org/officeDocument/2006/relationships/hyperlink" Target="http://renta.sunat.gob.pe/sites/default/files/archivos/CUARTA_QUINTA_2019.pdf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Local\Temp\Temp1_Plantilla_Word_Indra_16112018.zip\Plantilla_Word_Indra_16112018.dotx" TargetMode="External"/></Relationships>
</file>

<file path=word/theme/theme1.xml><?xml version="1.0" encoding="utf-8"?>
<a:theme xmlns:a="http://schemas.openxmlformats.org/drawingml/2006/main" name="Tema de Office">
  <a:themeElements>
    <a:clrScheme name="Corporativo Indra">
      <a:dk1>
        <a:srgbClr val="004254"/>
      </a:dk1>
      <a:lt1>
        <a:srgbClr val="E8E8E8"/>
      </a:lt1>
      <a:dk2>
        <a:srgbClr val="03657C"/>
      </a:dk2>
      <a:lt2>
        <a:srgbClr val="FFFFFF"/>
      </a:lt2>
      <a:accent1>
        <a:srgbClr val="FBBB21"/>
      </a:accent1>
      <a:accent2>
        <a:srgbClr val="40717F"/>
      </a:accent2>
      <a:accent3>
        <a:srgbClr val="7FA0A9"/>
      </a:accent3>
      <a:accent4>
        <a:srgbClr val="BED0D4"/>
      </a:accent4>
      <a:accent5>
        <a:srgbClr val="428B9C"/>
      </a:accent5>
      <a:accent6>
        <a:srgbClr val="82B2BE"/>
      </a:accent6>
      <a:hlink>
        <a:srgbClr val="03657C"/>
      </a:hlink>
      <a:folHlink>
        <a:srgbClr val="646E7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90B92-F602-48A2-8796-9EC3D8B5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Plantilla_Word_Indra_16112018.dotx</Template>
  <TotalTime>272</TotalTime>
  <Pages>13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Links>
    <vt:vector size="48" baseType="variant"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_Toc388021756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_Toc388021755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_Toc388021754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_Toc388021753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_Toc388021752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_Toc388021751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_Toc388021750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_Toc388021749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Arce Ch.</dc:creator>
  <cp:lastModifiedBy>alumno</cp:lastModifiedBy>
  <cp:revision>28</cp:revision>
  <cp:lastPrinted>2020-02-19T02:24:00Z</cp:lastPrinted>
  <dcterms:created xsi:type="dcterms:W3CDTF">2020-02-18T01:08:00Z</dcterms:created>
  <dcterms:modified xsi:type="dcterms:W3CDTF">2020-02-19T15:50:00Z</dcterms:modified>
</cp:coreProperties>
</file>